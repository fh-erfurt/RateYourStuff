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E33A" w14:textId="77777777" w:rsidR="003F4E36" w:rsidRDefault="003F4E36" w:rsidP="003F4E36">
      <w:pPr>
        <w:pStyle w:val="Titel"/>
        <w:jc w:val="center"/>
      </w:pPr>
    </w:p>
    <w:p w14:paraId="13A80B21" w14:textId="77777777" w:rsidR="003F4E36" w:rsidRDefault="003F4E36" w:rsidP="003F4E36">
      <w:pPr>
        <w:pStyle w:val="Titel"/>
        <w:jc w:val="center"/>
      </w:pPr>
    </w:p>
    <w:p w14:paraId="30BFA98F" w14:textId="77777777" w:rsidR="003F4E36" w:rsidRDefault="003F4E36" w:rsidP="003F4E36">
      <w:pPr>
        <w:pStyle w:val="Titel"/>
        <w:jc w:val="center"/>
      </w:pPr>
    </w:p>
    <w:p w14:paraId="43D8B21C" w14:textId="77777777" w:rsidR="003E23DE" w:rsidRPr="003F4E36" w:rsidRDefault="003F4E36" w:rsidP="003F4E36">
      <w:pPr>
        <w:pStyle w:val="Titel"/>
        <w:jc w:val="center"/>
      </w:pPr>
      <w:r w:rsidRPr="003F4E36">
        <w:t>Projektdokumentation</w:t>
      </w:r>
    </w:p>
    <w:p w14:paraId="6B35A9DF" w14:textId="77777777" w:rsidR="003F4E36" w:rsidRDefault="003F4E36" w:rsidP="003F4E36">
      <w:pPr>
        <w:jc w:val="center"/>
      </w:pPr>
      <w:r>
        <w:t>[Arbeitstitel des neuen Systems (Kürzel)]</w:t>
      </w:r>
    </w:p>
    <w:p w14:paraId="04C2B7B7" w14:textId="77777777" w:rsidR="003F4E36" w:rsidRDefault="003F4E36" w:rsidP="003F4E36">
      <w:pPr>
        <w:jc w:val="center"/>
      </w:pPr>
      <w:r>
        <w:t>[Name des neuen Systems]</w:t>
      </w:r>
    </w:p>
    <w:p w14:paraId="3D0EA9F1" w14:textId="77777777" w:rsidR="003F4E36" w:rsidRDefault="003F4E36" w:rsidP="003F4E36">
      <w:pPr>
        <w:jc w:val="center"/>
      </w:pPr>
    </w:p>
    <w:p w14:paraId="769A60CF" w14:textId="77777777" w:rsidR="003F4E36" w:rsidRDefault="003F4E36" w:rsidP="003F4E36">
      <w:pPr>
        <w:pStyle w:val="Listenabsatz"/>
        <w:ind w:left="0"/>
        <w:jc w:val="center"/>
      </w:pPr>
      <w:r>
        <w:t>- Anforderungsspezifikation –</w:t>
      </w:r>
    </w:p>
    <w:p w14:paraId="1B80D25F" w14:textId="77777777" w:rsidR="003F4E36" w:rsidRDefault="003F4E36" w:rsidP="003F4E36">
      <w:pPr>
        <w:pStyle w:val="Listenabsatz"/>
        <w:ind w:left="0"/>
        <w:jc w:val="center"/>
      </w:pPr>
    </w:p>
    <w:p w14:paraId="38135304" w14:textId="77777777" w:rsidR="003F4E36" w:rsidRDefault="003F4E36" w:rsidP="003F4E36">
      <w:pPr>
        <w:pStyle w:val="Listenabsatz"/>
        <w:ind w:left="0"/>
        <w:jc w:val="center"/>
      </w:pPr>
    </w:p>
    <w:tbl>
      <w:tblPr>
        <w:tblStyle w:val="Gitternetztabelle5dunkelAkzent1"/>
        <w:tblW w:w="0" w:type="auto"/>
        <w:jc w:val="center"/>
        <w:tblLook w:val="04A0" w:firstRow="1" w:lastRow="0" w:firstColumn="1" w:lastColumn="0" w:noHBand="0" w:noVBand="1"/>
      </w:tblPr>
      <w:tblGrid>
        <w:gridCol w:w="3539"/>
        <w:gridCol w:w="4253"/>
      </w:tblGrid>
      <w:tr w:rsidR="003F4E36" w14:paraId="68F2A943" w14:textId="77777777" w:rsidTr="003F4E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FFFFFF" w:themeColor="background1"/>
            </w:tcBorders>
          </w:tcPr>
          <w:p w14:paraId="58648563" w14:textId="77777777" w:rsidR="003F4E36" w:rsidRDefault="003F4E36" w:rsidP="003F4E36">
            <w:pPr>
              <w:pStyle w:val="Listenabsatz"/>
              <w:ind w:left="0"/>
            </w:pPr>
            <w:r>
              <w:t>Verantwortlich für das Dokument</w:t>
            </w:r>
          </w:p>
        </w:tc>
        <w:tc>
          <w:tcPr>
            <w:tcW w:w="4253" w:type="dxa"/>
            <w:tcBorders>
              <w:left w:val="single" w:sz="4" w:space="0" w:color="FFFFFF" w:themeColor="background1"/>
            </w:tcBorders>
            <w:shd w:val="clear" w:color="auto" w:fill="D9E2F3" w:themeFill="accent1" w:themeFillTint="33"/>
          </w:tcPr>
          <w:p w14:paraId="235E0500" w14:textId="77777777" w:rsidR="003F4E36" w:rsidRPr="003F4E36" w:rsidRDefault="003F4E36" w:rsidP="003F4E36">
            <w:pPr>
              <w:pStyle w:val="Listenabsatz"/>
              <w:ind w:left="0"/>
              <w:cnfStyle w:val="100000000000" w:firstRow="1" w:lastRow="0" w:firstColumn="0" w:lastColumn="0" w:oddVBand="0" w:evenVBand="0" w:oddHBand="0" w:evenHBand="0" w:firstRowFirstColumn="0" w:firstRowLastColumn="0" w:lastRowFirstColumn="0" w:lastRowLastColumn="0"/>
              <w:rPr>
                <w:color w:val="000000" w:themeColor="text1"/>
              </w:rPr>
            </w:pPr>
          </w:p>
        </w:tc>
      </w:tr>
      <w:tr w:rsidR="003F4E36" w14:paraId="1654F58B" w14:textId="77777777" w:rsidTr="003F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40546E7E" w14:textId="77777777" w:rsidR="003F4E36" w:rsidRDefault="003F4E36" w:rsidP="003F4E36">
            <w:pPr>
              <w:pStyle w:val="Listenabsatz"/>
              <w:ind w:left="0"/>
            </w:pPr>
            <w:r>
              <w:t>Erstellt am</w:t>
            </w:r>
          </w:p>
        </w:tc>
        <w:tc>
          <w:tcPr>
            <w:tcW w:w="4253" w:type="dxa"/>
          </w:tcPr>
          <w:p w14:paraId="021FBAFC" w14:textId="6DC948AB" w:rsidR="003F4E36" w:rsidRDefault="00010C48" w:rsidP="003F4E36">
            <w:pPr>
              <w:pStyle w:val="Listenabsatz"/>
              <w:ind w:left="0"/>
              <w:cnfStyle w:val="000000100000" w:firstRow="0" w:lastRow="0" w:firstColumn="0" w:lastColumn="0" w:oddVBand="0" w:evenVBand="0" w:oddHBand="1" w:evenHBand="0" w:firstRowFirstColumn="0" w:firstRowLastColumn="0" w:lastRowFirstColumn="0" w:lastRowLastColumn="0"/>
            </w:pPr>
            <w:r>
              <w:t>07.12.2020</w:t>
            </w:r>
          </w:p>
        </w:tc>
      </w:tr>
      <w:tr w:rsidR="003F4E36" w14:paraId="16C61C4C" w14:textId="77777777" w:rsidTr="003F4E36">
        <w:trPr>
          <w:jc w:val="center"/>
        </w:trPr>
        <w:tc>
          <w:tcPr>
            <w:cnfStyle w:val="001000000000" w:firstRow="0" w:lastRow="0" w:firstColumn="1" w:lastColumn="0" w:oddVBand="0" w:evenVBand="0" w:oddHBand="0" w:evenHBand="0" w:firstRowFirstColumn="0" w:firstRowLastColumn="0" w:lastRowFirstColumn="0" w:lastRowLastColumn="0"/>
            <w:tcW w:w="3539" w:type="dxa"/>
          </w:tcPr>
          <w:p w14:paraId="545C9E7A" w14:textId="77777777" w:rsidR="003F4E36" w:rsidRDefault="003F4E36" w:rsidP="003F4E36">
            <w:pPr>
              <w:pStyle w:val="Listenabsatz"/>
              <w:ind w:left="0"/>
            </w:pPr>
            <w:r>
              <w:t>Zuletzt geändert am</w:t>
            </w:r>
          </w:p>
        </w:tc>
        <w:tc>
          <w:tcPr>
            <w:tcW w:w="4253" w:type="dxa"/>
          </w:tcPr>
          <w:p w14:paraId="00389C05" w14:textId="2B9464F6" w:rsidR="003F4E36" w:rsidRDefault="00010C48" w:rsidP="003F4E36">
            <w:pPr>
              <w:pStyle w:val="Listenabsatz"/>
              <w:ind w:left="0"/>
              <w:cnfStyle w:val="000000000000" w:firstRow="0" w:lastRow="0" w:firstColumn="0" w:lastColumn="0" w:oddVBand="0" w:evenVBand="0" w:oddHBand="0" w:evenHBand="0" w:firstRowFirstColumn="0" w:firstRowLastColumn="0" w:lastRowFirstColumn="0" w:lastRowLastColumn="0"/>
            </w:pPr>
            <w:r>
              <w:t>07.12.2020</w:t>
            </w:r>
          </w:p>
        </w:tc>
      </w:tr>
      <w:tr w:rsidR="003F4E36" w14:paraId="5D8A172C" w14:textId="77777777" w:rsidTr="003F4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49385718" w14:textId="77777777" w:rsidR="003F4E36" w:rsidRDefault="003F4E36" w:rsidP="003F4E36">
            <w:pPr>
              <w:pStyle w:val="Listenabsatz"/>
              <w:ind w:left="0"/>
            </w:pPr>
            <w:r>
              <w:t>Bearbeitungsstatus</w:t>
            </w:r>
          </w:p>
        </w:tc>
        <w:tc>
          <w:tcPr>
            <w:tcW w:w="4253" w:type="dxa"/>
          </w:tcPr>
          <w:p w14:paraId="11720081" w14:textId="395C6C1D" w:rsidR="003F4E36" w:rsidRDefault="00010C48" w:rsidP="003F4E36">
            <w:pPr>
              <w:pStyle w:val="Listenabsatz"/>
              <w:ind w:left="0"/>
              <w:cnfStyle w:val="000000100000" w:firstRow="0" w:lastRow="0" w:firstColumn="0" w:lastColumn="0" w:oddVBand="0" w:evenVBand="0" w:oddHBand="1" w:evenHBand="0" w:firstRowFirstColumn="0" w:firstRowLastColumn="0" w:lastRowFirstColumn="0" w:lastRowLastColumn="0"/>
            </w:pPr>
            <w:r>
              <w:t>i. B.</w:t>
            </w:r>
          </w:p>
        </w:tc>
      </w:tr>
    </w:tbl>
    <w:p w14:paraId="15A7E9AC" w14:textId="77777777" w:rsidR="003F4E36" w:rsidRDefault="003F4E36" w:rsidP="003F4E36">
      <w:pPr>
        <w:pStyle w:val="Listenabsatz"/>
        <w:ind w:left="0"/>
      </w:pPr>
    </w:p>
    <w:p w14:paraId="65BC3A88" w14:textId="77777777" w:rsidR="00222775" w:rsidRDefault="00222775" w:rsidP="00222775">
      <w:pPr>
        <w:sectPr w:rsidR="00222775">
          <w:headerReference w:type="default" r:id="rId8"/>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440298201"/>
        <w:docPartObj>
          <w:docPartGallery w:val="Table of Contents"/>
          <w:docPartUnique/>
        </w:docPartObj>
      </w:sdtPr>
      <w:sdtEndPr>
        <w:rPr>
          <w:b/>
          <w:bCs/>
        </w:rPr>
      </w:sdtEndPr>
      <w:sdtContent>
        <w:p w14:paraId="011E6574" w14:textId="77777777" w:rsidR="00222775" w:rsidRDefault="00222775" w:rsidP="00222775">
          <w:pPr>
            <w:pStyle w:val="Inhaltsverzeichnisberschrift"/>
            <w:numPr>
              <w:ilvl w:val="0"/>
              <w:numId w:val="0"/>
            </w:numPr>
            <w:ind w:left="432" w:hanging="432"/>
          </w:pPr>
          <w:r w:rsidRPr="00B06FF0">
            <w:rPr>
              <w:color w:val="000000" w:themeColor="text1"/>
            </w:rPr>
            <w:t>Inhalt</w:t>
          </w:r>
        </w:p>
        <w:p w14:paraId="0626B1CA" w14:textId="77777777" w:rsidR="00B06FF0" w:rsidRDefault="00222775">
          <w:pPr>
            <w:pStyle w:val="Verzeichnis1"/>
            <w:tabs>
              <w:tab w:val="left" w:pos="440"/>
              <w:tab w:val="right" w:leader="dot" w:pos="9062"/>
            </w:tabs>
            <w:rPr>
              <w:noProof/>
            </w:rPr>
          </w:pPr>
          <w:r>
            <w:fldChar w:fldCharType="begin"/>
          </w:r>
          <w:r>
            <w:instrText xml:space="preserve"> TOC \o "1-3" \h \z \u </w:instrText>
          </w:r>
          <w:r>
            <w:fldChar w:fldCharType="separate"/>
          </w:r>
          <w:hyperlink w:anchor="_Toc55985386" w:history="1">
            <w:r w:rsidR="00B06FF0" w:rsidRPr="0067774E">
              <w:rPr>
                <w:rStyle w:val="Hyperlink"/>
                <w:noProof/>
              </w:rPr>
              <w:t>1</w:t>
            </w:r>
            <w:r w:rsidR="00B06FF0">
              <w:rPr>
                <w:noProof/>
              </w:rPr>
              <w:tab/>
            </w:r>
            <w:r w:rsidR="00B06FF0" w:rsidRPr="0067774E">
              <w:rPr>
                <w:rStyle w:val="Hyperlink"/>
                <w:noProof/>
              </w:rPr>
              <w:t>Einleitung</w:t>
            </w:r>
            <w:r w:rsidR="00B06FF0">
              <w:rPr>
                <w:noProof/>
                <w:webHidden/>
              </w:rPr>
              <w:tab/>
            </w:r>
            <w:r w:rsidR="00B06FF0">
              <w:rPr>
                <w:noProof/>
                <w:webHidden/>
              </w:rPr>
              <w:fldChar w:fldCharType="begin"/>
            </w:r>
            <w:r w:rsidR="00B06FF0">
              <w:rPr>
                <w:noProof/>
                <w:webHidden/>
              </w:rPr>
              <w:instrText xml:space="preserve"> PAGEREF _Toc55985386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157F5107" w14:textId="77777777" w:rsidR="00B06FF0" w:rsidRDefault="0014741F">
          <w:pPr>
            <w:pStyle w:val="Verzeichnis1"/>
            <w:tabs>
              <w:tab w:val="left" w:pos="440"/>
              <w:tab w:val="right" w:leader="dot" w:pos="9062"/>
            </w:tabs>
            <w:rPr>
              <w:noProof/>
            </w:rPr>
          </w:pPr>
          <w:hyperlink w:anchor="_Toc55985387" w:history="1">
            <w:r w:rsidR="00B06FF0" w:rsidRPr="0067774E">
              <w:rPr>
                <w:rStyle w:val="Hyperlink"/>
                <w:noProof/>
              </w:rPr>
              <w:t>2</w:t>
            </w:r>
            <w:r w:rsidR="00B06FF0">
              <w:rPr>
                <w:noProof/>
              </w:rPr>
              <w:tab/>
            </w:r>
            <w:r w:rsidR="00B06FF0" w:rsidRPr="0067774E">
              <w:rPr>
                <w:rStyle w:val="Hyperlink"/>
                <w:noProof/>
              </w:rPr>
              <w:t>Ausgangssituation und Zielbestimmung</w:t>
            </w:r>
            <w:r w:rsidR="00B06FF0">
              <w:rPr>
                <w:noProof/>
                <w:webHidden/>
              </w:rPr>
              <w:tab/>
            </w:r>
            <w:r w:rsidR="00B06FF0">
              <w:rPr>
                <w:noProof/>
                <w:webHidden/>
              </w:rPr>
              <w:fldChar w:fldCharType="begin"/>
            </w:r>
            <w:r w:rsidR="00B06FF0">
              <w:rPr>
                <w:noProof/>
                <w:webHidden/>
              </w:rPr>
              <w:instrText xml:space="preserve"> PAGEREF _Toc55985387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505432D2" w14:textId="77777777" w:rsidR="00B06FF0" w:rsidRDefault="0014741F">
          <w:pPr>
            <w:pStyle w:val="Verzeichnis2"/>
            <w:tabs>
              <w:tab w:val="left" w:pos="880"/>
              <w:tab w:val="right" w:leader="dot" w:pos="9062"/>
            </w:tabs>
            <w:rPr>
              <w:noProof/>
            </w:rPr>
          </w:pPr>
          <w:hyperlink w:anchor="_Toc55985388" w:history="1">
            <w:r w:rsidR="00B06FF0" w:rsidRPr="0067774E">
              <w:rPr>
                <w:rStyle w:val="Hyperlink"/>
                <w:noProof/>
              </w:rPr>
              <w:t>2.1</w:t>
            </w:r>
            <w:r w:rsidR="00B06FF0">
              <w:rPr>
                <w:noProof/>
              </w:rPr>
              <w:tab/>
            </w:r>
            <w:r w:rsidR="00B06FF0" w:rsidRPr="0067774E">
              <w:rPr>
                <w:rStyle w:val="Hyperlink"/>
                <w:noProof/>
              </w:rPr>
              <w:t>Ausgangssituation</w:t>
            </w:r>
            <w:r w:rsidR="00B06FF0">
              <w:rPr>
                <w:noProof/>
                <w:webHidden/>
              </w:rPr>
              <w:tab/>
            </w:r>
            <w:r w:rsidR="00B06FF0">
              <w:rPr>
                <w:noProof/>
                <w:webHidden/>
              </w:rPr>
              <w:fldChar w:fldCharType="begin"/>
            </w:r>
            <w:r w:rsidR="00B06FF0">
              <w:rPr>
                <w:noProof/>
                <w:webHidden/>
              </w:rPr>
              <w:instrText xml:space="preserve"> PAGEREF _Toc55985388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492E827A" w14:textId="77777777" w:rsidR="00B06FF0" w:rsidRDefault="0014741F">
          <w:pPr>
            <w:pStyle w:val="Verzeichnis2"/>
            <w:tabs>
              <w:tab w:val="left" w:pos="880"/>
              <w:tab w:val="right" w:leader="dot" w:pos="9062"/>
            </w:tabs>
            <w:rPr>
              <w:noProof/>
            </w:rPr>
          </w:pPr>
          <w:hyperlink w:anchor="_Toc55985389" w:history="1">
            <w:r w:rsidR="00B06FF0" w:rsidRPr="0067774E">
              <w:rPr>
                <w:rStyle w:val="Hyperlink"/>
                <w:noProof/>
              </w:rPr>
              <w:t>2.2</w:t>
            </w:r>
            <w:r w:rsidR="00B06FF0">
              <w:rPr>
                <w:noProof/>
              </w:rPr>
              <w:tab/>
            </w:r>
            <w:r w:rsidR="00B06FF0" w:rsidRPr="0067774E">
              <w:rPr>
                <w:rStyle w:val="Hyperlink"/>
                <w:noProof/>
              </w:rPr>
              <w:t>Zielbestimmung</w:t>
            </w:r>
            <w:r w:rsidR="00B06FF0">
              <w:rPr>
                <w:noProof/>
                <w:webHidden/>
              </w:rPr>
              <w:tab/>
            </w:r>
            <w:r w:rsidR="00B06FF0">
              <w:rPr>
                <w:noProof/>
                <w:webHidden/>
              </w:rPr>
              <w:fldChar w:fldCharType="begin"/>
            </w:r>
            <w:r w:rsidR="00B06FF0">
              <w:rPr>
                <w:noProof/>
                <w:webHidden/>
              </w:rPr>
              <w:instrText xml:space="preserve"> PAGEREF _Toc55985389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18506CB9" w14:textId="77777777" w:rsidR="00B06FF0" w:rsidRDefault="0014741F">
          <w:pPr>
            <w:pStyle w:val="Verzeichnis3"/>
            <w:tabs>
              <w:tab w:val="left" w:pos="1320"/>
              <w:tab w:val="right" w:leader="dot" w:pos="9062"/>
            </w:tabs>
            <w:rPr>
              <w:noProof/>
            </w:rPr>
          </w:pPr>
          <w:hyperlink w:anchor="_Toc55985390" w:history="1">
            <w:r w:rsidR="00B06FF0" w:rsidRPr="0067774E">
              <w:rPr>
                <w:rStyle w:val="Hyperlink"/>
                <w:noProof/>
              </w:rPr>
              <w:t>2.2.1</w:t>
            </w:r>
            <w:r w:rsidR="00B06FF0">
              <w:rPr>
                <w:noProof/>
              </w:rPr>
              <w:tab/>
            </w:r>
            <w:r w:rsidR="00B06FF0" w:rsidRPr="0067774E">
              <w:rPr>
                <w:rStyle w:val="Hyperlink"/>
                <w:noProof/>
              </w:rPr>
              <w:t>Muss-Kriterien</w:t>
            </w:r>
            <w:r w:rsidR="00B06FF0">
              <w:rPr>
                <w:noProof/>
                <w:webHidden/>
              </w:rPr>
              <w:tab/>
            </w:r>
            <w:r w:rsidR="00B06FF0">
              <w:rPr>
                <w:noProof/>
                <w:webHidden/>
              </w:rPr>
              <w:fldChar w:fldCharType="begin"/>
            </w:r>
            <w:r w:rsidR="00B06FF0">
              <w:rPr>
                <w:noProof/>
                <w:webHidden/>
              </w:rPr>
              <w:instrText xml:space="preserve"> PAGEREF _Toc55985390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6067A5FC" w14:textId="77777777" w:rsidR="00B06FF0" w:rsidRDefault="0014741F">
          <w:pPr>
            <w:pStyle w:val="Verzeichnis3"/>
            <w:tabs>
              <w:tab w:val="left" w:pos="1320"/>
              <w:tab w:val="right" w:leader="dot" w:pos="9062"/>
            </w:tabs>
            <w:rPr>
              <w:noProof/>
            </w:rPr>
          </w:pPr>
          <w:hyperlink w:anchor="_Toc55985391" w:history="1">
            <w:r w:rsidR="00B06FF0" w:rsidRPr="0067774E">
              <w:rPr>
                <w:rStyle w:val="Hyperlink"/>
                <w:noProof/>
              </w:rPr>
              <w:t>2.2.2</w:t>
            </w:r>
            <w:r w:rsidR="00B06FF0">
              <w:rPr>
                <w:noProof/>
              </w:rPr>
              <w:tab/>
            </w:r>
            <w:r w:rsidR="00B06FF0" w:rsidRPr="0067774E">
              <w:rPr>
                <w:rStyle w:val="Hyperlink"/>
                <w:noProof/>
              </w:rPr>
              <w:t>Wunsch Kriterien</w:t>
            </w:r>
            <w:r w:rsidR="00B06FF0">
              <w:rPr>
                <w:noProof/>
                <w:webHidden/>
              </w:rPr>
              <w:tab/>
            </w:r>
            <w:r w:rsidR="00B06FF0">
              <w:rPr>
                <w:noProof/>
                <w:webHidden/>
              </w:rPr>
              <w:fldChar w:fldCharType="begin"/>
            </w:r>
            <w:r w:rsidR="00B06FF0">
              <w:rPr>
                <w:noProof/>
                <w:webHidden/>
              </w:rPr>
              <w:instrText xml:space="preserve"> PAGEREF _Toc55985391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035797E8" w14:textId="77777777" w:rsidR="00B06FF0" w:rsidRDefault="0014741F">
          <w:pPr>
            <w:pStyle w:val="Verzeichnis3"/>
            <w:tabs>
              <w:tab w:val="left" w:pos="1320"/>
              <w:tab w:val="right" w:leader="dot" w:pos="9062"/>
            </w:tabs>
            <w:rPr>
              <w:noProof/>
            </w:rPr>
          </w:pPr>
          <w:hyperlink w:anchor="_Toc55985392" w:history="1">
            <w:r w:rsidR="00B06FF0" w:rsidRPr="0067774E">
              <w:rPr>
                <w:rStyle w:val="Hyperlink"/>
                <w:noProof/>
              </w:rPr>
              <w:t>2.2.3</w:t>
            </w:r>
            <w:r w:rsidR="00B06FF0">
              <w:rPr>
                <w:noProof/>
              </w:rPr>
              <w:tab/>
            </w:r>
            <w:r w:rsidR="00B06FF0" w:rsidRPr="0067774E">
              <w:rPr>
                <w:rStyle w:val="Hyperlink"/>
                <w:noProof/>
              </w:rPr>
              <w:t>Abgrenzungs-Kriterien</w:t>
            </w:r>
            <w:r w:rsidR="00B06FF0">
              <w:rPr>
                <w:noProof/>
                <w:webHidden/>
              </w:rPr>
              <w:tab/>
            </w:r>
            <w:r w:rsidR="00B06FF0">
              <w:rPr>
                <w:noProof/>
                <w:webHidden/>
              </w:rPr>
              <w:fldChar w:fldCharType="begin"/>
            </w:r>
            <w:r w:rsidR="00B06FF0">
              <w:rPr>
                <w:noProof/>
                <w:webHidden/>
              </w:rPr>
              <w:instrText xml:space="preserve"> PAGEREF _Toc55985392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526B4D36" w14:textId="77777777" w:rsidR="00B06FF0" w:rsidRDefault="0014741F">
          <w:pPr>
            <w:pStyle w:val="Verzeichnis2"/>
            <w:tabs>
              <w:tab w:val="left" w:pos="880"/>
              <w:tab w:val="right" w:leader="dot" w:pos="9062"/>
            </w:tabs>
            <w:rPr>
              <w:noProof/>
            </w:rPr>
          </w:pPr>
          <w:hyperlink w:anchor="_Toc55985393" w:history="1">
            <w:r w:rsidR="00B06FF0" w:rsidRPr="0067774E">
              <w:rPr>
                <w:rStyle w:val="Hyperlink"/>
                <w:noProof/>
              </w:rPr>
              <w:t>2.3</w:t>
            </w:r>
            <w:r w:rsidR="00B06FF0">
              <w:rPr>
                <w:noProof/>
              </w:rPr>
              <w:tab/>
            </w:r>
            <w:r w:rsidR="00B06FF0" w:rsidRPr="0067774E">
              <w:rPr>
                <w:rStyle w:val="Hyperlink"/>
                <w:noProof/>
              </w:rPr>
              <w:t>Lieferumfang und Abnahmekriterien</w:t>
            </w:r>
            <w:r w:rsidR="00B06FF0">
              <w:rPr>
                <w:noProof/>
                <w:webHidden/>
              </w:rPr>
              <w:tab/>
            </w:r>
            <w:r w:rsidR="00B06FF0">
              <w:rPr>
                <w:noProof/>
                <w:webHidden/>
              </w:rPr>
              <w:fldChar w:fldCharType="begin"/>
            </w:r>
            <w:r w:rsidR="00B06FF0">
              <w:rPr>
                <w:noProof/>
                <w:webHidden/>
              </w:rPr>
              <w:instrText xml:space="preserve"> PAGEREF _Toc55985393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797DF7B7" w14:textId="77777777" w:rsidR="00B06FF0" w:rsidRDefault="0014741F">
          <w:pPr>
            <w:pStyle w:val="Verzeichnis3"/>
            <w:tabs>
              <w:tab w:val="left" w:pos="1320"/>
              <w:tab w:val="right" w:leader="dot" w:pos="9062"/>
            </w:tabs>
            <w:rPr>
              <w:noProof/>
            </w:rPr>
          </w:pPr>
          <w:hyperlink w:anchor="_Toc55985394" w:history="1">
            <w:r w:rsidR="00B06FF0" w:rsidRPr="0067774E">
              <w:rPr>
                <w:rStyle w:val="Hyperlink"/>
                <w:noProof/>
              </w:rPr>
              <w:t>2.3.1</w:t>
            </w:r>
            <w:r w:rsidR="00B06FF0">
              <w:rPr>
                <w:noProof/>
              </w:rPr>
              <w:tab/>
            </w:r>
            <w:r w:rsidR="00B06FF0" w:rsidRPr="0067774E">
              <w:rPr>
                <w:rStyle w:val="Hyperlink"/>
                <w:noProof/>
              </w:rPr>
              <w:t>Zu liefernde Anwendungsfälle</w:t>
            </w:r>
            <w:r w:rsidR="00B06FF0">
              <w:rPr>
                <w:noProof/>
                <w:webHidden/>
              </w:rPr>
              <w:tab/>
            </w:r>
            <w:r w:rsidR="00B06FF0">
              <w:rPr>
                <w:noProof/>
                <w:webHidden/>
              </w:rPr>
              <w:fldChar w:fldCharType="begin"/>
            </w:r>
            <w:r w:rsidR="00B06FF0">
              <w:rPr>
                <w:noProof/>
                <w:webHidden/>
              </w:rPr>
              <w:instrText xml:space="preserve"> PAGEREF _Toc55985394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70952548" w14:textId="77777777" w:rsidR="00B06FF0" w:rsidRDefault="0014741F">
          <w:pPr>
            <w:pStyle w:val="Verzeichnis3"/>
            <w:tabs>
              <w:tab w:val="left" w:pos="1320"/>
              <w:tab w:val="right" w:leader="dot" w:pos="9062"/>
            </w:tabs>
            <w:rPr>
              <w:noProof/>
            </w:rPr>
          </w:pPr>
          <w:hyperlink w:anchor="_Toc55985395" w:history="1">
            <w:r w:rsidR="00B06FF0" w:rsidRPr="0067774E">
              <w:rPr>
                <w:rStyle w:val="Hyperlink"/>
                <w:noProof/>
              </w:rPr>
              <w:t>2.3.2</w:t>
            </w:r>
            <w:r w:rsidR="00B06FF0">
              <w:rPr>
                <w:noProof/>
              </w:rPr>
              <w:tab/>
            </w:r>
            <w:r w:rsidR="00B06FF0" w:rsidRPr="0067774E">
              <w:rPr>
                <w:rStyle w:val="Hyperlink"/>
                <w:noProof/>
              </w:rPr>
              <w:t>Zu liefernde Datenstrukturen</w:t>
            </w:r>
            <w:r w:rsidR="00B06FF0">
              <w:rPr>
                <w:noProof/>
                <w:webHidden/>
              </w:rPr>
              <w:tab/>
            </w:r>
            <w:r w:rsidR="00B06FF0">
              <w:rPr>
                <w:noProof/>
                <w:webHidden/>
              </w:rPr>
              <w:fldChar w:fldCharType="begin"/>
            </w:r>
            <w:r w:rsidR="00B06FF0">
              <w:rPr>
                <w:noProof/>
                <w:webHidden/>
              </w:rPr>
              <w:instrText xml:space="preserve"> PAGEREF _Toc55985395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24C43A76" w14:textId="77777777" w:rsidR="00B06FF0" w:rsidRDefault="0014741F">
          <w:pPr>
            <w:pStyle w:val="Verzeichnis3"/>
            <w:tabs>
              <w:tab w:val="left" w:pos="1320"/>
              <w:tab w:val="right" w:leader="dot" w:pos="9062"/>
            </w:tabs>
            <w:rPr>
              <w:noProof/>
            </w:rPr>
          </w:pPr>
          <w:hyperlink w:anchor="_Toc55985396" w:history="1">
            <w:r w:rsidR="00B06FF0" w:rsidRPr="0067774E">
              <w:rPr>
                <w:rStyle w:val="Hyperlink"/>
                <w:noProof/>
              </w:rPr>
              <w:t>2.3.3</w:t>
            </w:r>
            <w:r w:rsidR="00B06FF0">
              <w:rPr>
                <w:noProof/>
              </w:rPr>
              <w:tab/>
            </w:r>
            <w:r w:rsidR="00B06FF0" w:rsidRPr="0067774E">
              <w:rPr>
                <w:rStyle w:val="Hyperlink"/>
                <w:noProof/>
              </w:rPr>
              <w:t>Zu liefernde Programmeinheiten</w:t>
            </w:r>
            <w:r w:rsidR="00B06FF0">
              <w:rPr>
                <w:noProof/>
                <w:webHidden/>
              </w:rPr>
              <w:tab/>
            </w:r>
            <w:r w:rsidR="00B06FF0">
              <w:rPr>
                <w:noProof/>
                <w:webHidden/>
              </w:rPr>
              <w:fldChar w:fldCharType="begin"/>
            </w:r>
            <w:r w:rsidR="00B06FF0">
              <w:rPr>
                <w:noProof/>
                <w:webHidden/>
              </w:rPr>
              <w:instrText xml:space="preserve"> PAGEREF _Toc55985396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17038BB9" w14:textId="77777777" w:rsidR="00B06FF0" w:rsidRDefault="0014741F">
          <w:pPr>
            <w:pStyle w:val="Verzeichnis1"/>
            <w:tabs>
              <w:tab w:val="left" w:pos="440"/>
              <w:tab w:val="right" w:leader="dot" w:pos="9062"/>
            </w:tabs>
            <w:rPr>
              <w:noProof/>
            </w:rPr>
          </w:pPr>
          <w:hyperlink w:anchor="_Toc55985397" w:history="1">
            <w:r w:rsidR="00B06FF0" w:rsidRPr="0067774E">
              <w:rPr>
                <w:rStyle w:val="Hyperlink"/>
                <w:noProof/>
              </w:rPr>
              <w:t>3</w:t>
            </w:r>
            <w:r w:rsidR="00B06FF0">
              <w:rPr>
                <w:noProof/>
              </w:rPr>
              <w:tab/>
            </w:r>
            <w:r w:rsidR="00B06FF0" w:rsidRPr="0067774E">
              <w:rPr>
                <w:rStyle w:val="Hyperlink"/>
                <w:noProof/>
              </w:rPr>
              <w:t>Geplanter Produkteinsatz</w:t>
            </w:r>
            <w:r w:rsidR="00B06FF0">
              <w:rPr>
                <w:noProof/>
                <w:webHidden/>
              </w:rPr>
              <w:tab/>
            </w:r>
            <w:r w:rsidR="00B06FF0">
              <w:rPr>
                <w:noProof/>
                <w:webHidden/>
              </w:rPr>
              <w:fldChar w:fldCharType="begin"/>
            </w:r>
            <w:r w:rsidR="00B06FF0">
              <w:rPr>
                <w:noProof/>
                <w:webHidden/>
              </w:rPr>
              <w:instrText xml:space="preserve"> PAGEREF _Toc55985397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7E13FD4A" w14:textId="77777777" w:rsidR="00B06FF0" w:rsidRDefault="0014741F">
          <w:pPr>
            <w:pStyle w:val="Verzeichnis1"/>
            <w:tabs>
              <w:tab w:val="left" w:pos="440"/>
              <w:tab w:val="right" w:leader="dot" w:pos="9062"/>
            </w:tabs>
            <w:rPr>
              <w:noProof/>
            </w:rPr>
          </w:pPr>
          <w:hyperlink w:anchor="_Toc55985398" w:history="1">
            <w:r w:rsidR="00B06FF0" w:rsidRPr="0067774E">
              <w:rPr>
                <w:rStyle w:val="Hyperlink"/>
                <w:noProof/>
              </w:rPr>
              <w:t>4</w:t>
            </w:r>
            <w:r w:rsidR="00B06FF0">
              <w:rPr>
                <w:noProof/>
              </w:rPr>
              <w:tab/>
            </w:r>
            <w:r w:rsidR="00B06FF0" w:rsidRPr="0067774E">
              <w:rPr>
                <w:rStyle w:val="Hyperlink"/>
                <w:noProof/>
              </w:rPr>
              <w:t>Funktionale Anforderungen</w:t>
            </w:r>
            <w:r w:rsidR="00B06FF0">
              <w:rPr>
                <w:noProof/>
                <w:webHidden/>
              </w:rPr>
              <w:tab/>
            </w:r>
            <w:r w:rsidR="00B06FF0">
              <w:rPr>
                <w:noProof/>
                <w:webHidden/>
              </w:rPr>
              <w:fldChar w:fldCharType="begin"/>
            </w:r>
            <w:r w:rsidR="00B06FF0">
              <w:rPr>
                <w:noProof/>
                <w:webHidden/>
              </w:rPr>
              <w:instrText xml:space="preserve"> PAGEREF _Toc55985398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5FE8EBDA" w14:textId="77777777" w:rsidR="00B06FF0" w:rsidRDefault="0014741F">
          <w:pPr>
            <w:pStyle w:val="Verzeichnis1"/>
            <w:tabs>
              <w:tab w:val="left" w:pos="440"/>
              <w:tab w:val="right" w:leader="dot" w:pos="9062"/>
            </w:tabs>
            <w:rPr>
              <w:noProof/>
            </w:rPr>
          </w:pPr>
          <w:hyperlink w:anchor="_Toc55985399" w:history="1">
            <w:r w:rsidR="00B06FF0" w:rsidRPr="0067774E">
              <w:rPr>
                <w:rStyle w:val="Hyperlink"/>
                <w:noProof/>
              </w:rPr>
              <w:t>5</w:t>
            </w:r>
            <w:r w:rsidR="00B06FF0">
              <w:rPr>
                <w:noProof/>
              </w:rPr>
              <w:tab/>
            </w:r>
            <w:r w:rsidR="00B06FF0" w:rsidRPr="0067774E">
              <w:rPr>
                <w:rStyle w:val="Hyperlink"/>
                <w:noProof/>
              </w:rPr>
              <w:t>Nicht Funktionale Anforderungen</w:t>
            </w:r>
            <w:r w:rsidR="00B06FF0">
              <w:rPr>
                <w:noProof/>
                <w:webHidden/>
              </w:rPr>
              <w:tab/>
            </w:r>
            <w:r w:rsidR="00B06FF0">
              <w:rPr>
                <w:noProof/>
                <w:webHidden/>
              </w:rPr>
              <w:fldChar w:fldCharType="begin"/>
            </w:r>
            <w:r w:rsidR="00B06FF0">
              <w:rPr>
                <w:noProof/>
                <w:webHidden/>
              </w:rPr>
              <w:instrText xml:space="preserve"> PAGEREF _Toc55985399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05AD00A9" w14:textId="77777777" w:rsidR="00B06FF0" w:rsidRDefault="0014741F">
          <w:pPr>
            <w:pStyle w:val="Verzeichnis1"/>
            <w:tabs>
              <w:tab w:val="left" w:pos="440"/>
              <w:tab w:val="right" w:leader="dot" w:pos="9062"/>
            </w:tabs>
            <w:rPr>
              <w:noProof/>
            </w:rPr>
          </w:pPr>
          <w:hyperlink w:anchor="_Toc55985400" w:history="1">
            <w:r w:rsidR="00B06FF0" w:rsidRPr="0067774E">
              <w:rPr>
                <w:rStyle w:val="Hyperlink"/>
                <w:noProof/>
              </w:rPr>
              <w:t>6</w:t>
            </w:r>
            <w:r w:rsidR="00B06FF0">
              <w:rPr>
                <w:noProof/>
              </w:rPr>
              <w:tab/>
            </w:r>
            <w:r w:rsidR="00B06FF0" w:rsidRPr="0067774E">
              <w:rPr>
                <w:rStyle w:val="Hyperlink"/>
                <w:noProof/>
              </w:rPr>
              <w:t>Grobentwurf</w:t>
            </w:r>
            <w:r w:rsidR="00B06FF0">
              <w:rPr>
                <w:noProof/>
                <w:webHidden/>
              </w:rPr>
              <w:tab/>
            </w:r>
            <w:r w:rsidR="00B06FF0">
              <w:rPr>
                <w:noProof/>
                <w:webHidden/>
              </w:rPr>
              <w:fldChar w:fldCharType="begin"/>
            </w:r>
            <w:r w:rsidR="00B06FF0">
              <w:rPr>
                <w:noProof/>
                <w:webHidden/>
              </w:rPr>
              <w:instrText xml:space="preserve"> PAGEREF _Toc55985400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58FF0D8A" w14:textId="77777777" w:rsidR="00B06FF0" w:rsidRDefault="0014741F">
          <w:pPr>
            <w:pStyle w:val="Verzeichnis1"/>
            <w:tabs>
              <w:tab w:val="left" w:pos="440"/>
              <w:tab w:val="right" w:leader="dot" w:pos="9062"/>
            </w:tabs>
            <w:rPr>
              <w:noProof/>
            </w:rPr>
          </w:pPr>
          <w:hyperlink w:anchor="_Toc55985401" w:history="1">
            <w:r w:rsidR="00B06FF0" w:rsidRPr="0067774E">
              <w:rPr>
                <w:rStyle w:val="Hyperlink"/>
                <w:noProof/>
              </w:rPr>
              <w:t>7</w:t>
            </w:r>
            <w:r w:rsidR="00B06FF0">
              <w:rPr>
                <w:noProof/>
              </w:rPr>
              <w:tab/>
            </w:r>
            <w:r w:rsidR="00B06FF0" w:rsidRPr="0067774E">
              <w:rPr>
                <w:rStyle w:val="Hyperlink"/>
                <w:noProof/>
              </w:rPr>
              <w:t>Feinentwurf</w:t>
            </w:r>
            <w:r w:rsidR="00B06FF0">
              <w:rPr>
                <w:noProof/>
                <w:webHidden/>
              </w:rPr>
              <w:tab/>
            </w:r>
            <w:r w:rsidR="00B06FF0">
              <w:rPr>
                <w:noProof/>
                <w:webHidden/>
              </w:rPr>
              <w:fldChar w:fldCharType="begin"/>
            </w:r>
            <w:r w:rsidR="00B06FF0">
              <w:rPr>
                <w:noProof/>
                <w:webHidden/>
              </w:rPr>
              <w:instrText xml:space="preserve"> PAGEREF _Toc55985401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4BB73F2C" w14:textId="77777777" w:rsidR="00B06FF0" w:rsidRDefault="0014741F">
          <w:pPr>
            <w:pStyle w:val="Verzeichnis2"/>
            <w:tabs>
              <w:tab w:val="left" w:pos="880"/>
              <w:tab w:val="right" w:leader="dot" w:pos="9062"/>
            </w:tabs>
            <w:rPr>
              <w:noProof/>
            </w:rPr>
          </w:pPr>
          <w:hyperlink w:anchor="_Toc55985402" w:history="1">
            <w:r w:rsidR="00B06FF0" w:rsidRPr="0067774E">
              <w:rPr>
                <w:rStyle w:val="Hyperlink"/>
                <w:noProof/>
              </w:rPr>
              <w:t>7.1</w:t>
            </w:r>
            <w:r w:rsidR="00B06FF0">
              <w:rPr>
                <w:noProof/>
              </w:rPr>
              <w:tab/>
            </w:r>
            <w:r w:rsidR="00B06FF0" w:rsidRPr="0067774E">
              <w:rPr>
                <w:rStyle w:val="Hyperlink"/>
                <w:noProof/>
              </w:rPr>
              <w:t>Komponenten</w:t>
            </w:r>
            <w:r w:rsidR="00B06FF0">
              <w:rPr>
                <w:noProof/>
                <w:webHidden/>
              </w:rPr>
              <w:tab/>
            </w:r>
            <w:r w:rsidR="00B06FF0">
              <w:rPr>
                <w:noProof/>
                <w:webHidden/>
              </w:rPr>
              <w:fldChar w:fldCharType="begin"/>
            </w:r>
            <w:r w:rsidR="00B06FF0">
              <w:rPr>
                <w:noProof/>
                <w:webHidden/>
              </w:rPr>
              <w:instrText xml:space="preserve"> PAGEREF _Toc55985402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4FFF653B" w14:textId="77777777" w:rsidR="00B06FF0" w:rsidRDefault="0014741F">
          <w:pPr>
            <w:pStyle w:val="Verzeichnis2"/>
            <w:tabs>
              <w:tab w:val="left" w:pos="880"/>
              <w:tab w:val="right" w:leader="dot" w:pos="9062"/>
            </w:tabs>
            <w:rPr>
              <w:noProof/>
            </w:rPr>
          </w:pPr>
          <w:hyperlink w:anchor="_Toc55985403" w:history="1">
            <w:r w:rsidR="00B06FF0" w:rsidRPr="0067774E">
              <w:rPr>
                <w:rStyle w:val="Hyperlink"/>
                <w:noProof/>
              </w:rPr>
              <w:t>7.2</w:t>
            </w:r>
            <w:r w:rsidR="00B06FF0">
              <w:rPr>
                <w:noProof/>
              </w:rPr>
              <w:tab/>
            </w:r>
            <w:r w:rsidR="00B06FF0" w:rsidRPr="0067774E">
              <w:rPr>
                <w:rStyle w:val="Hyperlink"/>
                <w:noProof/>
              </w:rPr>
              <w:t>Datenstrukturen</w:t>
            </w:r>
            <w:r w:rsidR="00B06FF0">
              <w:rPr>
                <w:noProof/>
                <w:webHidden/>
              </w:rPr>
              <w:tab/>
            </w:r>
            <w:r w:rsidR="00B06FF0">
              <w:rPr>
                <w:noProof/>
                <w:webHidden/>
              </w:rPr>
              <w:fldChar w:fldCharType="begin"/>
            </w:r>
            <w:r w:rsidR="00B06FF0">
              <w:rPr>
                <w:noProof/>
                <w:webHidden/>
              </w:rPr>
              <w:instrText xml:space="preserve"> PAGEREF _Toc55985403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13DB7801" w14:textId="77777777" w:rsidR="00B06FF0" w:rsidRDefault="0014741F">
          <w:pPr>
            <w:pStyle w:val="Verzeichnis3"/>
            <w:tabs>
              <w:tab w:val="left" w:pos="1320"/>
              <w:tab w:val="right" w:leader="dot" w:pos="9062"/>
            </w:tabs>
            <w:rPr>
              <w:noProof/>
            </w:rPr>
          </w:pPr>
          <w:hyperlink w:anchor="_Toc55985404" w:history="1">
            <w:r w:rsidR="00B06FF0" w:rsidRPr="0067774E">
              <w:rPr>
                <w:rStyle w:val="Hyperlink"/>
                <w:noProof/>
              </w:rPr>
              <w:t>7.2.1</w:t>
            </w:r>
            <w:r w:rsidR="00B06FF0">
              <w:rPr>
                <w:noProof/>
              </w:rPr>
              <w:tab/>
            </w:r>
            <w:r w:rsidR="00B06FF0" w:rsidRPr="0067774E">
              <w:rPr>
                <w:rStyle w:val="Hyperlink"/>
                <w:noProof/>
              </w:rPr>
              <w:t>Teilbereiche</w:t>
            </w:r>
            <w:r w:rsidR="00B06FF0">
              <w:rPr>
                <w:noProof/>
                <w:webHidden/>
              </w:rPr>
              <w:tab/>
            </w:r>
            <w:r w:rsidR="00B06FF0">
              <w:rPr>
                <w:noProof/>
                <w:webHidden/>
              </w:rPr>
              <w:fldChar w:fldCharType="begin"/>
            </w:r>
            <w:r w:rsidR="00B06FF0">
              <w:rPr>
                <w:noProof/>
                <w:webHidden/>
              </w:rPr>
              <w:instrText xml:space="preserve"> PAGEREF _Toc55985404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65978398" w14:textId="77777777" w:rsidR="00B06FF0" w:rsidRDefault="0014741F">
          <w:pPr>
            <w:pStyle w:val="Verzeichnis3"/>
            <w:tabs>
              <w:tab w:val="left" w:pos="1320"/>
              <w:tab w:val="right" w:leader="dot" w:pos="9062"/>
            </w:tabs>
            <w:rPr>
              <w:noProof/>
            </w:rPr>
          </w:pPr>
          <w:hyperlink w:anchor="_Toc55985405" w:history="1">
            <w:r w:rsidR="00B06FF0" w:rsidRPr="0067774E">
              <w:rPr>
                <w:rStyle w:val="Hyperlink"/>
                <w:noProof/>
              </w:rPr>
              <w:t>7.2.2</w:t>
            </w:r>
            <w:r w:rsidR="00B06FF0">
              <w:rPr>
                <w:noProof/>
              </w:rPr>
              <w:tab/>
            </w:r>
            <w:r w:rsidR="00B06FF0" w:rsidRPr="0067774E">
              <w:rPr>
                <w:rStyle w:val="Hyperlink"/>
                <w:noProof/>
              </w:rPr>
              <w:t>ER-Diagramm</w:t>
            </w:r>
            <w:r w:rsidR="00B06FF0">
              <w:rPr>
                <w:noProof/>
                <w:webHidden/>
              </w:rPr>
              <w:tab/>
            </w:r>
            <w:r w:rsidR="00B06FF0">
              <w:rPr>
                <w:noProof/>
                <w:webHidden/>
              </w:rPr>
              <w:fldChar w:fldCharType="begin"/>
            </w:r>
            <w:r w:rsidR="00B06FF0">
              <w:rPr>
                <w:noProof/>
                <w:webHidden/>
              </w:rPr>
              <w:instrText xml:space="preserve"> PAGEREF _Toc55985405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00A05822" w14:textId="77777777" w:rsidR="00B06FF0" w:rsidRDefault="0014741F">
          <w:pPr>
            <w:pStyle w:val="Verzeichnis3"/>
            <w:tabs>
              <w:tab w:val="left" w:pos="1320"/>
              <w:tab w:val="right" w:leader="dot" w:pos="9062"/>
            </w:tabs>
            <w:rPr>
              <w:noProof/>
            </w:rPr>
          </w:pPr>
          <w:hyperlink w:anchor="_Toc55985406" w:history="1">
            <w:r w:rsidR="00B06FF0" w:rsidRPr="0067774E">
              <w:rPr>
                <w:rStyle w:val="Hyperlink"/>
                <w:noProof/>
              </w:rPr>
              <w:t>7.2.3</w:t>
            </w:r>
            <w:r w:rsidR="00B06FF0">
              <w:rPr>
                <w:noProof/>
              </w:rPr>
              <w:tab/>
            </w:r>
            <w:r w:rsidR="00B06FF0" w:rsidRPr="0067774E">
              <w:rPr>
                <w:rStyle w:val="Hyperlink"/>
                <w:noProof/>
              </w:rPr>
              <w:t>Tabellenentwurf</w:t>
            </w:r>
            <w:r w:rsidR="00B06FF0">
              <w:rPr>
                <w:noProof/>
                <w:webHidden/>
              </w:rPr>
              <w:tab/>
            </w:r>
            <w:r w:rsidR="00B06FF0">
              <w:rPr>
                <w:noProof/>
                <w:webHidden/>
              </w:rPr>
              <w:fldChar w:fldCharType="begin"/>
            </w:r>
            <w:r w:rsidR="00B06FF0">
              <w:rPr>
                <w:noProof/>
                <w:webHidden/>
              </w:rPr>
              <w:instrText xml:space="preserve"> PAGEREF _Toc55985406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2261B1C6" w14:textId="77777777" w:rsidR="00B06FF0" w:rsidRDefault="0014741F">
          <w:pPr>
            <w:pStyle w:val="Verzeichnis2"/>
            <w:tabs>
              <w:tab w:val="left" w:pos="880"/>
              <w:tab w:val="right" w:leader="dot" w:pos="9062"/>
            </w:tabs>
            <w:rPr>
              <w:noProof/>
            </w:rPr>
          </w:pPr>
          <w:hyperlink w:anchor="_Toc55985407" w:history="1">
            <w:r w:rsidR="00B06FF0" w:rsidRPr="0067774E">
              <w:rPr>
                <w:rStyle w:val="Hyperlink"/>
                <w:noProof/>
              </w:rPr>
              <w:t>7.3</w:t>
            </w:r>
            <w:r w:rsidR="00B06FF0">
              <w:rPr>
                <w:noProof/>
              </w:rPr>
              <w:tab/>
            </w:r>
            <w:r w:rsidR="00B06FF0" w:rsidRPr="0067774E">
              <w:rPr>
                <w:rStyle w:val="Hyperlink"/>
                <w:noProof/>
              </w:rPr>
              <w:t>Programmeinheiten</w:t>
            </w:r>
            <w:r w:rsidR="00B06FF0">
              <w:rPr>
                <w:noProof/>
                <w:webHidden/>
              </w:rPr>
              <w:tab/>
            </w:r>
            <w:r w:rsidR="00B06FF0">
              <w:rPr>
                <w:noProof/>
                <w:webHidden/>
              </w:rPr>
              <w:fldChar w:fldCharType="begin"/>
            </w:r>
            <w:r w:rsidR="00B06FF0">
              <w:rPr>
                <w:noProof/>
                <w:webHidden/>
              </w:rPr>
              <w:instrText xml:space="preserve"> PAGEREF _Toc55985407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18EDACDC" w14:textId="77777777" w:rsidR="00B06FF0" w:rsidRDefault="0014741F">
          <w:pPr>
            <w:pStyle w:val="Verzeichnis2"/>
            <w:tabs>
              <w:tab w:val="left" w:pos="880"/>
              <w:tab w:val="right" w:leader="dot" w:pos="9062"/>
            </w:tabs>
            <w:rPr>
              <w:noProof/>
            </w:rPr>
          </w:pPr>
          <w:hyperlink w:anchor="_Toc55985408" w:history="1">
            <w:r w:rsidR="00B06FF0" w:rsidRPr="0067774E">
              <w:rPr>
                <w:rStyle w:val="Hyperlink"/>
                <w:noProof/>
              </w:rPr>
              <w:t>7.4</w:t>
            </w:r>
            <w:r w:rsidR="00B06FF0">
              <w:rPr>
                <w:noProof/>
              </w:rPr>
              <w:tab/>
            </w:r>
            <w:r w:rsidR="00B06FF0" w:rsidRPr="0067774E">
              <w:rPr>
                <w:rStyle w:val="Hyperlink"/>
                <w:noProof/>
              </w:rPr>
              <w:t>Testszenarien</w:t>
            </w:r>
            <w:r w:rsidR="00B06FF0">
              <w:rPr>
                <w:noProof/>
                <w:webHidden/>
              </w:rPr>
              <w:tab/>
            </w:r>
            <w:r w:rsidR="00B06FF0">
              <w:rPr>
                <w:noProof/>
                <w:webHidden/>
              </w:rPr>
              <w:fldChar w:fldCharType="begin"/>
            </w:r>
            <w:r w:rsidR="00B06FF0">
              <w:rPr>
                <w:noProof/>
                <w:webHidden/>
              </w:rPr>
              <w:instrText xml:space="preserve"> PAGEREF _Toc55985408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710D2E2D" w14:textId="77777777" w:rsidR="00B06FF0" w:rsidRDefault="0014741F">
          <w:pPr>
            <w:pStyle w:val="Verzeichnis1"/>
            <w:tabs>
              <w:tab w:val="left" w:pos="440"/>
              <w:tab w:val="right" w:leader="dot" w:pos="9062"/>
            </w:tabs>
            <w:rPr>
              <w:noProof/>
            </w:rPr>
          </w:pPr>
          <w:hyperlink w:anchor="_Toc55985409" w:history="1">
            <w:r w:rsidR="00B06FF0" w:rsidRPr="0067774E">
              <w:rPr>
                <w:rStyle w:val="Hyperlink"/>
                <w:noProof/>
              </w:rPr>
              <w:t>8</w:t>
            </w:r>
            <w:r w:rsidR="00B06FF0">
              <w:rPr>
                <w:noProof/>
              </w:rPr>
              <w:tab/>
            </w:r>
            <w:r w:rsidR="00B06FF0" w:rsidRPr="0067774E">
              <w:rPr>
                <w:rStyle w:val="Hyperlink"/>
                <w:noProof/>
              </w:rPr>
              <w:t>Erste Überlegungen zur Benutzeroberfläche</w:t>
            </w:r>
            <w:r w:rsidR="00B06FF0">
              <w:rPr>
                <w:noProof/>
                <w:webHidden/>
              </w:rPr>
              <w:tab/>
            </w:r>
            <w:r w:rsidR="00B06FF0">
              <w:rPr>
                <w:noProof/>
                <w:webHidden/>
              </w:rPr>
              <w:fldChar w:fldCharType="begin"/>
            </w:r>
            <w:r w:rsidR="00B06FF0">
              <w:rPr>
                <w:noProof/>
                <w:webHidden/>
              </w:rPr>
              <w:instrText xml:space="preserve"> PAGEREF _Toc55985409 \h </w:instrText>
            </w:r>
            <w:r w:rsidR="00B06FF0">
              <w:rPr>
                <w:noProof/>
                <w:webHidden/>
              </w:rPr>
            </w:r>
            <w:r w:rsidR="00B06FF0">
              <w:rPr>
                <w:noProof/>
                <w:webHidden/>
              </w:rPr>
              <w:fldChar w:fldCharType="separate"/>
            </w:r>
            <w:r w:rsidR="00B06FF0">
              <w:rPr>
                <w:noProof/>
                <w:webHidden/>
              </w:rPr>
              <w:t>2</w:t>
            </w:r>
            <w:r w:rsidR="00B06FF0">
              <w:rPr>
                <w:noProof/>
                <w:webHidden/>
              </w:rPr>
              <w:fldChar w:fldCharType="end"/>
            </w:r>
          </w:hyperlink>
        </w:p>
        <w:p w14:paraId="21B16A06" w14:textId="77777777" w:rsidR="00B06FF0" w:rsidRDefault="0014741F">
          <w:pPr>
            <w:pStyle w:val="Verzeichnis1"/>
            <w:tabs>
              <w:tab w:val="left" w:pos="1100"/>
              <w:tab w:val="right" w:leader="dot" w:pos="9062"/>
            </w:tabs>
            <w:rPr>
              <w:noProof/>
            </w:rPr>
          </w:pPr>
          <w:hyperlink w:anchor="_Toc55985410" w:history="1">
            <w:r w:rsidR="00B06FF0" w:rsidRPr="0067774E">
              <w:rPr>
                <w:rStyle w:val="Hyperlink"/>
                <w:noProof/>
              </w:rPr>
              <w:t>Anhang I:</w:t>
            </w:r>
            <w:r w:rsidR="00B06FF0">
              <w:rPr>
                <w:noProof/>
              </w:rPr>
              <w:tab/>
            </w:r>
            <w:r w:rsidR="00B06FF0" w:rsidRPr="0067774E">
              <w:rPr>
                <w:rStyle w:val="Hyperlink"/>
                <w:noProof/>
              </w:rPr>
              <w:t>Zeitplanung</w:t>
            </w:r>
            <w:r w:rsidR="00B06FF0">
              <w:rPr>
                <w:noProof/>
                <w:webHidden/>
              </w:rPr>
              <w:tab/>
            </w:r>
            <w:r w:rsidR="00B06FF0">
              <w:rPr>
                <w:noProof/>
                <w:webHidden/>
              </w:rPr>
              <w:fldChar w:fldCharType="begin"/>
            </w:r>
            <w:r w:rsidR="00B06FF0">
              <w:rPr>
                <w:noProof/>
                <w:webHidden/>
              </w:rPr>
              <w:instrText xml:space="preserve"> PAGEREF _Toc55985410 \h </w:instrText>
            </w:r>
            <w:r w:rsidR="00B06FF0">
              <w:rPr>
                <w:noProof/>
                <w:webHidden/>
              </w:rPr>
            </w:r>
            <w:r w:rsidR="00B06FF0">
              <w:rPr>
                <w:noProof/>
                <w:webHidden/>
              </w:rPr>
              <w:fldChar w:fldCharType="separate"/>
            </w:r>
            <w:r w:rsidR="00B06FF0">
              <w:rPr>
                <w:noProof/>
                <w:webHidden/>
              </w:rPr>
              <w:t>3</w:t>
            </w:r>
            <w:r w:rsidR="00B06FF0">
              <w:rPr>
                <w:noProof/>
                <w:webHidden/>
              </w:rPr>
              <w:fldChar w:fldCharType="end"/>
            </w:r>
          </w:hyperlink>
        </w:p>
        <w:p w14:paraId="2E3D392E" w14:textId="77777777" w:rsidR="00222775" w:rsidRDefault="00222775">
          <w:r>
            <w:rPr>
              <w:b/>
              <w:bCs/>
            </w:rPr>
            <w:fldChar w:fldCharType="end"/>
          </w:r>
        </w:p>
      </w:sdtContent>
    </w:sdt>
    <w:p w14:paraId="7DC75ABF" w14:textId="77777777" w:rsidR="00222775" w:rsidRDefault="00222775">
      <w:r>
        <w:br w:type="page"/>
      </w:r>
    </w:p>
    <w:p w14:paraId="37C2991B" w14:textId="0C291C21" w:rsidR="00010C48" w:rsidRDefault="00222775" w:rsidP="00010C48">
      <w:pPr>
        <w:pStyle w:val="berschrift1"/>
        <w:numPr>
          <w:ilvl w:val="0"/>
          <w:numId w:val="3"/>
        </w:numPr>
      </w:pPr>
      <w:bookmarkStart w:id="0" w:name="_Toc55985386"/>
      <w:r>
        <w:lastRenderedPageBreak/>
        <w:t>Einleitung</w:t>
      </w:r>
      <w:bookmarkEnd w:id="0"/>
    </w:p>
    <w:p w14:paraId="2028C52E" w14:textId="5721291C" w:rsidR="00010C48" w:rsidRDefault="00010C48" w:rsidP="00010C48"/>
    <w:p w14:paraId="2A49226B" w14:textId="0BD360D8" w:rsidR="00010C48" w:rsidRDefault="00010C48" w:rsidP="00010C48">
      <w:r>
        <w:t xml:space="preserve">Die Welt dreht sich immer mehr um die verschiedensten Unterhaltungsmedien und es fällt dem Konsumenten immer schwerer sich vorab eine Meinung zu bilden. Vor allem im Jahre 2020, wo das Wort </w:t>
      </w:r>
      <w:r>
        <w:t>„</w:t>
      </w:r>
      <w:r>
        <w:t>Fakenews</w:t>
      </w:r>
      <w:r>
        <w:t>“</w:t>
      </w:r>
      <w:r>
        <w:t xml:space="preserve"> nicht nur die Wortneuschöpfung eines sehr verrückten und geistig labilen Politikers ist.</w:t>
      </w:r>
    </w:p>
    <w:p w14:paraId="194FBD50" w14:textId="77777777" w:rsidR="00010C48" w:rsidRDefault="00010C48" w:rsidP="00010C48"/>
    <w:p w14:paraId="5CB4FD2D" w14:textId="77777777" w:rsidR="00010C48" w:rsidRDefault="00010C48" w:rsidP="00010C48">
      <w:r>
        <w:t>Die meisten veröffentlichten Meinung sind von Kritikern, die evtl. nicht den eigenen Geschmack vertreten und wenn andere Konsumenten ihre Bewertung auf einer Plattform veröffentlichen können, ist diese Plattform meist nur für ein bestimmtes Medium.</w:t>
      </w:r>
      <w:r>
        <w:t xml:space="preserve"> </w:t>
      </w:r>
    </w:p>
    <w:p w14:paraId="0A4BEA92" w14:textId="77777777" w:rsidR="00010C48" w:rsidRDefault="00010C48" w:rsidP="00010C48"/>
    <w:p w14:paraId="4D956557" w14:textId="2661A035" w:rsidR="00010C48" w:rsidRDefault="00010C48" w:rsidP="00010C48">
      <w:r>
        <w:t>Auf unserer Plattform RateYourStuff werden alle Unterhaltungsmedien vertreten, von Büchern bis hin zu Videospielen, können sie zu allem und jedem ihre eigene freie Meinung äußern. (Vorausgesetzt sie gefällt uns und wir löschen sie nicht).</w:t>
      </w:r>
    </w:p>
    <w:p w14:paraId="775D9F15" w14:textId="77777777" w:rsidR="00010C48" w:rsidRDefault="00010C48" w:rsidP="00010C48"/>
    <w:p w14:paraId="270561A7" w14:textId="77777777" w:rsidR="00010C48" w:rsidRDefault="00010C48" w:rsidP="00010C48">
      <w:r>
        <w:t>Mit RateYourStuff soll ein persönliches Bewertungssystem für Unterhaltungsmedien verschiedener Art entwickelt werden. Diese werden von den Benutzern des Systems nach verschiedenen Kriterien bewertet und daraus wird ein Finaler Punktewert generiert, der die Qualität bzw. den Unterhaltungswert des Mediums wiedergibt. Darüber hinaus kann der Benutzer seinen Fortschritt zu dem Produkt angeben was beispielsweise die Seite eines Buches oder die Folge einer Serie beinhaltet, anhand dessen wird er in den dazugehörigen Diskussionsforen vor Spoilern automatisch gewarnt. Des Weiteren kann man sich dazugehörige Werke anzeigen und nach Erscheinungsdatum, oder diese auch in einer chronologischen Reihenfolge, filtern.</w:t>
      </w:r>
      <w:bookmarkStart w:id="1" w:name="_Toc55985387"/>
    </w:p>
    <w:p w14:paraId="0DCE65E2" w14:textId="77777777" w:rsidR="00010C48" w:rsidRDefault="00010C48" w:rsidP="00010C48"/>
    <w:p w14:paraId="764923E9" w14:textId="77777777" w:rsidR="00010C48" w:rsidRDefault="00010C48" w:rsidP="00010C48"/>
    <w:p w14:paraId="39E575D9" w14:textId="40548EA7" w:rsidR="00222775" w:rsidRDefault="00222775" w:rsidP="00010C48">
      <w:pPr>
        <w:pStyle w:val="berschrift1"/>
      </w:pPr>
      <w:r>
        <w:t>Ausgangssituation und Zielbestimmung</w:t>
      </w:r>
      <w:bookmarkEnd w:id="1"/>
    </w:p>
    <w:p w14:paraId="07357AA1" w14:textId="26AA3898" w:rsidR="000266B8" w:rsidRDefault="00222775" w:rsidP="000266B8">
      <w:pPr>
        <w:pStyle w:val="berschrift2"/>
      </w:pPr>
      <w:bookmarkStart w:id="2" w:name="_Toc55985388"/>
      <w:r>
        <w:t>Ausgangssituation</w:t>
      </w:r>
      <w:bookmarkEnd w:id="2"/>
    </w:p>
    <w:p w14:paraId="6B49F8E8" w14:textId="0FDEC662" w:rsidR="000266B8" w:rsidRDefault="000266B8" w:rsidP="000266B8"/>
    <w:p w14:paraId="2ADD7F1B" w14:textId="02858489" w:rsidR="000266B8" w:rsidRPr="00010C48" w:rsidRDefault="000266B8" w:rsidP="000266B8">
      <w:r>
        <w:t>Im Rahmen des Moduls Java 01 soll ein Java-basiertes System geplant und umgesetzt werden</w:t>
      </w:r>
      <w:r>
        <w:t>. Das System wird von Grund auf komplett neu entwickelt.</w:t>
      </w:r>
    </w:p>
    <w:p w14:paraId="6E10D71C" w14:textId="171948A8" w:rsidR="000266B8" w:rsidRDefault="000266B8" w:rsidP="000266B8"/>
    <w:p w14:paraId="400515B2" w14:textId="77777777" w:rsidR="000266B8" w:rsidRPr="000266B8" w:rsidRDefault="000266B8" w:rsidP="000266B8"/>
    <w:p w14:paraId="5C175290" w14:textId="648919D3" w:rsidR="00222775" w:rsidRDefault="00222775" w:rsidP="00222775">
      <w:pPr>
        <w:pStyle w:val="berschrift2"/>
      </w:pPr>
      <w:bookmarkStart w:id="3" w:name="_Toc55985389"/>
      <w:r>
        <w:t>Zielbestimmung</w:t>
      </w:r>
      <w:bookmarkEnd w:id="3"/>
    </w:p>
    <w:p w14:paraId="7AB09FC5" w14:textId="64EE4CE3" w:rsidR="000266B8" w:rsidRDefault="000266B8" w:rsidP="000266B8"/>
    <w:p w14:paraId="25089847" w14:textId="26322468" w:rsidR="000266B8" w:rsidRDefault="000266B8" w:rsidP="000266B8">
      <w:r>
        <w:t>Das System soll eine Plattform zum Bewerten von diversen Mediatypen darstellen. Zu den zu bewertenden Media-Typen zählen Bücher, Filme, Serien – inklusive Episoden – sowie Videospiele.</w:t>
      </w:r>
    </w:p>
    <w:p w14:paraId="6CAB66B2" w14:textId="068FAE5B" w:rsidR="000266B8" w:rsidRDefault="000266B8" w:rsidP="000266B8"/>
    <w:p w14:paraId="51209DEB" w14:textId="2ACA99DD" w:rsidR="000266B8" w:rsidRDefault="000266B8" w:rsidP="000266B8">
      <w:r>
        <w:t>Nutzer sollen Ihre Medien-Fortschritte für ihr Profil verwalten und anzeigen lassen können.</w:t>
      </w:r>
    </w:p>
    <w:p w14:paraId="397D84E2" w14:textId="1F5FA486" w:rsidR="000266B8" w:rsidRDefault="000266B8" w:rsidP="000266B8"/>
    <w:p w14:paraId="33377B07" w14:textId="26D9FA41" w:rsidR="000266B8" w:rsidRDefault="000266B8" w:rsidP="000266B8">
      <w:r>
        <w:t>Für jedes Medium sollen Kommentare geschrieben und diese auch entsprechend kommentiert werden können.</w:t>
      </w:r>
    </w:p>
    <w:p w14:paraId="13624ABC" w14:textId="3CD9CDD6" w:rsidR="000266B8" w:rsidRDefault="000266B8" w:rsidP="000266B8"/>
    <w:p w14:paraId="0ABA65C9" w14:textId="577F998B" w:rsidR="000266B8" w:rsidRDefault="000266B8" w:rsidP="000266B8">
      <w:r>
        <w:t>Den Nutzern soll es möglich sein untereinander die eigenen Fortschritte zu teilen.</w:t>
      </w:r>
    </w:p>
    <w:p w14:paraId="55324761" w14:textId="0AA463B8" w:rsidR="000266B8" w:rsidRDefault="000266B8">
      <w:pPr>
        <w:jc w:val="left"/>
      </w:pPr>
      <w:r>
        <w:br w:type="page"/>
      </w:r>
    </w:p>
    <w:p w14:paraId="04063F7F" w14:textId="07AEEB52" w:rsidR="000266B8" w:rsidRDefault="000266B8" w:rsidP="000266B8">
      <w:r>
        <w:lastRenderedPageBreak/>
        <w:t>Das System soll in mehreren Etappen entwickelt werden:</w:t>
      </w:r>
    </w:p>
    <w:p w14:paraId="5C86500D" w14:textId="7217418E" w:rsidR="000266B8" w:rsidRDefault="000266B8" w:rsidP="000266B8">
      <w:pPr>
        <w:pStyle w:val="Listenabsatz"/>
        <w:numPr>
          <w:ilvl w:val="0"/>
          <w:numId w:val="7"/>
        </w:numPr>
      </w:pPr>
      <w:r>
        <w:t>Grundsystem</w:t>
      </w:r>
    </w:p>
    <w:p w14:paraId="013AE46B" w14:textId="36B84A86" w:rsidR="000266B8" w:rsidRDefault="000266B8" w:rsidP="000266B8">
      <w:pPr>
        <w:pStyle w:val="Listenabsatz"/>
        <w:numPr>
          <w:ilvl w:val="0"/>
          <w:numId w:val="7"/>
        </w:numPr>
      </w:pPr>
      <w:r>
        <w:t>Datenbankanbindung</w:t>
      </w:r>
    </w:p>
    <w:p w14:paraId="570FB5FE" w14:textId="5213343A" w:rsidR="000266B8" w:rsidRDefault="000266B8" w:rsidP="000266B8">
      <w:pPr>
        <w:pStyle w:val="Listenabsatz"/>
        <w:numPr>
          <w:ilvl w:val="0"/>
          <w:numId w:val="7"/>
        </w:numPr>
      </w:pPr>
      <w:r>
        <w:t>Webfrontend</w:t>
      </w:r>
    </w:p>
    <w:p w14:paraId="45C76CD0" w14:textId="5B35088B" w:rsidR="000266B8" w:rsidRDefault="000266B8" w:rsidP="000266B8"/>
    <w:p w14:paraId="1C95AD91" w14:textId="355C3903" w:rsidR="000266B8" w:rsidRDefault="000266B8" w:rsidP="000266B8">
      <w:r>
        <w:t>Für das Modul Java 01 wird vorerst jedoch nur das Grundsystem umgesetzt und implementiert.</w:t>
      </w:r>
    </w:p>
    <w:p w14:paraId="582F6A7D" w14:textId="6A2FA01D" w:rsidR="000266B8" w:rsidRDefault="000266B8">
      <w:pPr>
        <w:jc w:val="left"/>
      </w:pPr>
    </w:p>
    <w:p w14:paraId="401E70A5" w14:textId="77777777" w:rsidR="000266B8" w:rsidRDefault="000266B8">
      <w:pPr>
        <w:jc w:val="left"/>
      </w:pPr>
    </w:p>
    <w:p w14:paraId="05C748B7" w14:textId="11D4FD39" w:rsidR="00222775" w:rsidRDefault="00222775" w:rsidP="00222775">
      <w:pPr>
        <w:pStyle w:val="berschrift3"/>
      </w:pPr>
      <w:bookmarkStart w:id="4" w:name="_Toc55985390"/>
      <w:r>
        <w:t>Muss-Kriterien</w:t>
      </w:r>
      <w:bookmarkEnd w:id="4"/>
    </w:p>
    <w:p w14:paraId="33033F16" w14:textId="1E97FE7E" w:rsidR="000266B8" w:rsidRDefault="000266B8" w:rsidP="000266B8"/>
    <w:p w14:paraId="480AF6E6" w14:textId="1ECC4780" w:rsidR="000266B8" w:rsidRDefault="008A569B" w:rsidP="000266B8">
      <w:r>
        <w:rPr>
          <w:b/>
        </w:rPr>
        <w:t>Verwaltung von Medien</w:t>
      </w:r>
    </w:p>
    <w:p w14:paraId="729D9A77" w14:textId="7CC4F2D5" w:rsidR="008A569B" w:rsidRDefault="008A569B" w:rsidP="000266B8">
      <w:r>
        <w:t>Das System muss den Nutzern die Möglichkeit bieten:</w:t>
      </w:r>
    </w:p>
    <w:p w14:paraId="2AA4C64C" w14:textId="4179D949" w:rsidR="008A569B" w:rsidRDefault="008A569B" w:rsidP="008A569B">
      <w:pPr>
        <w:pStyle w:val="Listenabsatz"/>
        <w:numPr>
          <w:ilvl w:val="0"/>
          <w:numId w:val="7"/>
        </w:numPr>
      </w:pPr>
      <w:r>
        <w:t>Medien anzulegen</w:t>
      </w:r>
    </w:p>
    <w:p w14:paraId="7A91A7BF" w14:textId="6A086BFF" w:rsidR="008A569B" w:rsidRDefault="008A569B" w:rsidP="008A569B">
      <w:pPr>
        <w:pStyle w:val="Listenabsatz"/>
        <w:numPr>
          <w:ilvl w:val="0"/>
          <w:numId w:val="7"/>
        </w:numPr>
      </w:pPr>
      <w:r>
        <w:t>Medien zu suchen</w:t>
      </w:r>
    </w:p>
    <w:p w14:paraId="6023F552" w14:textId="3D1C914D" w:rsidR="008A569B" w:rsidRDefault="00AF1610" w:rsidP="00AF1610">
      <w:pPr>
        <w:pStyle w:val="Listenabsatz"/>
        <w:numPr>
          <w:ilvl w:val="0"/>
          <w:numId w:val="7"/>
        </w:numPr>
      </w:pPr>
      <w:r>
        <w:t>Medien zu bearbeiten</w:t>
      </w:r>
    </w:p>
    <w:p w14:paraId="0BFF0EF1" w14:textId="6C6DB1B8" w:rsidR="00AF1610" w:rsidRDefault="00AF1610" w:rsidP="00AF1610">
      <w:pPr>
        <w:pStyle w:val="Listenabsatz"/>
        <w:numPr>
          <w:ilvl w:val="0"/>
          <w:numId w:val="7"/>
        </w:numPr>
      </w:pPr>
      <w:r>
        <w:t>Medien in Kollektionen einzuteilen</w:t>
      </w:r>
    </w:p>
    <w:p w14:paraId="1AAA74F5" w14:textId="020A8D30" w:rsidR="00AF1610" w:rsidRDefault="00AF1610" w:rsidP="00AF1610"/>
    <w:p w14:paraId="69D70FF9" w14:textId="21585839" w:rsidR="00AF1610" w:rsidRDefault="00AF1610" w:rsidP="00AF1610">
      <w:pPr>
        <w:rPr>
          <w:b/>
        </w:rPr>
      </w:pPr>
      <w:r>
        <w:rPr>
          <w:b/>
        </w:rPr>
        <w:t>Verwaltung von Fortschritten</w:t>
      </w:r>
    </w:p>
    <w:p w14:paraId="553D4910" w14:textId="5686065E" w:rsidR="00AF1610" w:rsidRDefault="00AF1610" w:rsidP="00AF1610">
      <w:r>
        <w:t>Das System muss den Nutzern die Möglichkeit bieten:</w:t>
      </w:r>
    </w:p>
    <w:p w14:paraId="6EAF2A0C" w14:textId="18067B22" w:rsidR="00AF1610" w:rsidRDefault="00AF1610" w:rsidP="00AF1610">
      <w:pPr>
        <w:pStyle w:val="Listenabsatz"/>
        <w:numPr>
          <w:ilvl w:val="0"/>
          <w:numId w:val="7"/>
        </w:numPr>
      </w:pPr>
      <w:r>
        <w:t>Fortschritte für Medien anzulegen</w:t>
      </w:r>
    </w:p>
    <w:p w14:paraId="4BAE90DB" w14:textId="3AEDD7FB" w:rsidR="00AF1610" w:rsidRDefault="00AF1610" w:rsidP="00AF1610">
      <w:pPr>
        <w:pStyle w:val="Listenabsatz"/>
        <w:numPr>
          <w:ilvl w:val="0"/>
          <w:numId w:val="7"/>
        </w:numPr>
      </w:pPr>
      <w:r>
        <w:t>den aktuellen Fortschritt prozentual oder Medienspezifisch (Buchseite, Episode, Filmminute, Spielzeit)</w:t>
      </w:r>
    </w:p>
    <w:p w14:paraId="51837A58" w14:textId="1A761086" w:rsidR="00AF1610" w:rsidRDefault="00AF1610" w:rsidP="00AF1610">
      <w:pPr>
        <w:pStyle w:val="Listenabsatz"/>
        <w:numPr>
          <w:ilvl w:val="0"/>
          <w:numId w:val="7"/>
        </w:numPr>
      </w:pPr>
      <w:r>
        <w:t>bereits angelegte Fortschritte zu ändern</w:t>
      </w:r>
    </w:p>
    <w:p w14:paraId="3E649888" w14:textId="33446279" w:rsidR="00AF1610" w:rsidRPr="00AF1610" w:rsidRDefault="00AF1610" w:rsidP="00AF1610">
      <w:pPr>
        <w:pStyle w:val="Listenabsatz"/>
        <w:numPr>
          <w:ilvl w:val="0"/>
          <w:numId w:val="7"/>
        </w:numPr>
      </w:pPr>
      <w:r>
        <w:t>bereits angelegte Fortschritte zu löschen</w:t>
      </w:r>
    </w:p>
    <w:p w14:paraId="073C0C51" w14:textId="61828A5E" w:rsidR="008A569B" w:rsidRDefault="008A569B" w:rsidP="000266B8"/>
    <w:p w14:paraId="68032880" w14:textId="43F74F0C" w:rsidR="00AF1610" w:rsidRDefault="00AF1610" w:rsidP="000266B8">
      <w:r>
        <w:rPr>
          <w:b/>
        </w:rPr>
        <w:t>Verwaltung von Kommentaren</w:t>
      </w:r>
    </w:p>
    <w:p w14:paraId="01A045DF" w14:textId="3BC7F2F8" w:rsidR="00AF1610" w:rsidRDefault="00AF1610" w:rsidP="000266B8">
      <w:r>
        <w:t>Das System muss den Nutzern die Möglichkeit bieten:</w:t>
      </w:r>
    </w:p>
    <w:p w14:paraId="00C0ECAA" w14:textId="54CAB6F3" w:rsidR="00AF1610" w:rsidRDefault="00AF1610" w:rsidP="00AF1610">
      <w:pPr>
        <w:pStyle w:val="Listenabsatz"/>
        <w:numPr>
          <w:ilvl w:val="0"/>
          <w:numId w:val="7"/>
        </w:numPr>
      </w:pPr>
      <w:r>
        <w:t>Kommentare zu einem Medium zu schreiben</w:t>
      </w:r>
    </w:p>
    <w:p w14:paraId="7FD979A4" w14:textId="7425028E" w:rsidR="00AF1610" w:rsidRDefault="00AF1610" w:rsidP="00AF1610">
      <w:pPr>
        <w:pStyle w:val="Listenabsatz"/>
        <w:numPr>
          <w:ilvl w:val="0"/>
          <w:numId w:val="7"/>
        </w:numPr>
      </w:pPr>
      <w:r>
        <w:t>auf die Kommentare von anderen Nutzern zu antworten</w:t>
      </w:r>
    </w:p>
    <w:p w14:paraId="4AE00070" w14:textId="7EBCC41B" w:rsidR="00AF1610" w:rsidRDefault="00AF1610" w:rsidP="00AF1610">
      <w:pPr>
        <w:pStyle w:val="Listenabsatz"/>
        <w:numPr>
          <w:ilvl w:val="0"/>
          <w:numId w:val="7"/>
        </w:numPr>
      </w:pPr>
      <w:r>
        <w:t>Kommentare mit potenziellen Spoilern auszublenden</w:t>
      </w:r>
    </w:p>
    <w:p w14:paraId="2ABC494E" w14:textId="583A0E99" w:rsidR="00AF1610" w:rsidRDefault="00AF1610" w:rsidP="00AF1610"/>
    <w:p w14:paraId="464EDD45" w14:textId="0197FDCB" w:rsidR="00AF1610" w:rsidRDefault="00AF1610" w:rsidP="00AF1610">
      <w:r>
        <w:t>Das System muss den Moderatoren die Möglichkeit bieten:</w:t>
      </w:r>
    </w:p>
    <w:p w14:paraId="3EF007FF" w14:textId="0B59A59B" w:rsidR="00AF1610" w:rsidRDefault="00AF1610" w:rsidP="00AF1610">
      <w:pPr>
        <w:pStyle w:val="Listenabsatz"/>
        <w:numPr>
          <w:ilvl w:val="0"/>
          <w:numId w:val="7"/>
        </w:numPr>
      </w:pPr>
      <w:r>
        <w:t>Kommentare zu löschen</w:t>
      </w:r>
    </w:p>
    <w:p w14:paraId="0932D6FF" w14:textId="61F169CE" w:rsidR="00AF1610" w:rsidRDefault="00AF1610" w:rsidP="00AF1610">
      <w:pPr>
        <w:pStyle w:val="Listenabsatz"/>
        <w:numPr>
          <w:ilvl w:val="0"/>
          <w:numId w:val="7"/>
        </w:numPr>
      </w:pPr>
      <w:r>
        <w:t>Kommentare zu deaktivieren (schließen)</w:t>
      </w:r>
    </w:p>
    <w:p w14:paraId="0575011F" w14:textId="2B6447C9" w:rsidR="00AF1610" w:rsidRPr="00AF1610" w:rsidRDefault="00AF1610" w:rsidP="00AF1610">
      <w:pPr>
        <w:pStyle w:val="Listenabsatz"/>
        <w:numPr>
          <w:ilvl w:val="0"/>
          <w:numId w:val="7"/>
        </w:numPr>
      </w:pPr>
      <w:r>
        <w:t>Kommentare wieder zu öffnen</w:t>
      </w:r>
    </w:p>
    <w:p w14:paraId="0F9A4721" w14:textId="4122A849" w:rsidR="008A569B" w:rsidRDefault="008A569B" w:rsidP="000266B8"/>
    <w:p w14:paraId="699ED02F" w14:textId="387E5357" w:rsidR="00AF1610" w:rsidRPr="00AF1610" w:rsidRDefault="00AF1610" w:rsidP="000266B8">
      <w:pPr>
        <w:rPr>
          <w:b/>
        </w:rPr>
      </w:pPr>
      <w:r w:rsidRPr="00AF1610">
        <w:rPr>
          <w:b/>
        </w:rPr>
        <w:t>Verwaltung von Kollektionen</w:t>
      </w:r>
    </w:p>
    <w:p w14:paraId="7D03E312" w14:textId="0273707C" w:rsidR="000266B8" w:rsidRDefault="00AF1610" w:rsidP="000266B8">
      <w:r>
        <w:t>Das System muss den Nutzern die Möglichkeit bieten:</w:t>
      </w:r>
    </w:p>
    <w:p w14:paraId="21AEEFFC" w14:textId="7D11DEAA" w:rsidR="00AF1610" w:rsidRDefault="009B0ED9" w:rsidP="00AF1610">
      <w:pPr>
        <w:pStyle w:val="Listenabsatz"/>
        <w:numPr>
          <w:ilvl w:val="0"/>
          <w:numId w:val="7"/>
        </w:numPr>
      </w:pPr>
      <w:r>
        <w:t>Medien zu Kollektionen zuzuweisen</w:t>
      </w:r>
    </w:p>
    <w:p w14:paraId="31980A02" w14:textId="035C896C" w:rsidR="009B0ED9" w:rsidRDefault="009B0ED9" w:rsidP="00AF1610">
      <w:pPr>
        <w:pStyle w:val="Listenabsatz"/>
        <w:numPr>
          <w:ilvl w:val="0"/>
          <w:numId w:val="7"/>
        </w:numPr>
      </w:pPr>
      <w:r>
        <w:t>nach Kollektionen zu suchen</w:t>
      </w:r>
    </w:p>
    <w:p w14:paraId="1010B1C1" w14:textId="5F6E2DEB" w:rsidR="009B0ED9" w:rsidRDefault="009B0ED9" w:rsidP="009B0ED9"/>
    <w:p w14:paraId="20E47467" w14:textId="0AE3D4E4" w:rsidR="009B0ED9" w:rsidRDefault="009B0ED9" w:rsidP="009B0ED9">
      <w:r>
        <w:rPr>
          <w:b/>
        </w:rPr>
        <w:t>Bewerten von Medien</w:t>
      </w:r>
    </w:p>
    <w:p w14:paraId="616AF39C" w14:textId="7493E478" w:rsidR="009B0ED9" w:rsidRDefault="009B0ED9" w:rsidP="009B0ED9">
      <w:r>
        <w:t>Das System muss den Nutzern die Möglichkeit bieten:</w:t>
      </w:r>
    </w:p>
    <w:p w14:paraId="68B0C275" w14:textId="3F6FF6D7" w:rsidR="009B0ED9" w:rsidRDefault="009B0ED9" w:rsidP="009B0ED9">
      <w:pPr>
        <w:pStyle w:val="Listenabsatz"/>
        <w:numPr>
          <w:ilvl w:val="0"/>
          <w:numId w:val="7"/>
        </w:numPr>
      </w:pPr>
      <w:r>
        <w:t>eine Bewertung für ein Medium abzugeben</w:t>
      </w:r>
    </w:p>
    <w:p w14:paraId="455D6409" w14:textId="4C4BA75C" w:rsidR="009B0ED9" w:rsidRDefault="009B0ED9" w:rsidP="009B0ED9">
      <w:pPr>
        <w:pStyle w:val="Listenabsatz"/>
        <w:numPr>
          <w:ilvl w:val="0"/>
          <w:numId w:val="7"/>
        </w:numPr>
      </w:pPr>
      <w:r>
        <w:t>die eigene Bewertung zu editieren</w:t>
      </w:r>
    </w:p>
    <w:p w14:paraId="0D6054B5" w14:textId="57059957" w:rsidR="009B0ED9" w:rsidRDefault="009B0ED9" w:rsidP="009B0ED9">
      <w:pPr>
        <w:pStyle w:val="Listenabsatz"/>
        <w:numPr>
          <w:ilvl w:val="0"/>
          <w:numId w:val="7"/>
        </w:numPr>
      </w:pPr>
      <w:r>
        <w:t>eine aus den bisher abgegebenen Bewertungen ermittelte Durchschnittsbewertung anzeigen zu lassen</w:t>
      </w:r>
    </w:p>
    <w:p w14:paraId="0CD88124" w14:textId="0F898C1E" w:rsidR="009B0ED9" w:rsidRDefault="009B0ED9" w:rsidP="009B0ED9">
      <w:pPr>
        <w:pStyle w:val="Listenabsatz"/>
        <w:numPr>
          <w:ilvl w:val="0"/>
          <w:numId w:val="7"/>
        </w:numPr>
      </w:pPr>
      <w:r>
        <w:t>Einen Bewertungstext zu verfassen</w:t>
      </w:r>
    </w:p>
    <w:p w14:paraId="2AD11365" w14:textId="691F3831" w:rsidR="009B0ED9" w:rsidRDefault="009B0ED9" w:rsidP="009B0ED9">
      <w:pPr>
        <w:rPr>
          <w:b/>
        </w:rPr>
      </w:pPr>
      <w:r>
        <w:rPr>
          <w:b/>
        </w:rPr>
        <w:lastRenderedPageBreak/>
        <w:t>Verwalten von Benutzern</w:t>
      </w:r>
    </w:p>
    <w:p w14:paraId="4A623DF6" w14:textId="3AB1E831" w:rsidR="009B0ED9" w:rsidRDefault="009B0ED9" w:rsidP="009B0ED9">
      <w:r>
        <w:t>Das System muss den Nutzern die Möglichkeit bieten:</w:t>
      </w:r>
    </w:p>
    <w:p w14:paraId="5625857A" w14:textId="46E03C48" w:rsidR="009B0ED9" w:rsidRDefault="009B0ED9" w:rsidP="009B0ED9">
      <w:pPr>
        <w:pStyle w:val="Listenabsatz"/>
        <w:numPr>
          <w:ilvl w:val="0"/>
          <w:numId w:val="7"/>
        </w:numPr>
      </w:pPr>
      <w:r>
        <w:t>andere Nutzer anhand ihres Nutzernamens zu suchen</w:t>
      </w:r>
    </w:p>
    <w:p w14:paraId="3B1E37E1" w14:textId="3A69EA58" w:rsidR="009B0ED9" w:rsidRDefault="009B0ED9" w:rsidP="009B0ED9">
      <w:pPr>
        <w:pStyle w:val="Listenabsatz"/>
        <w:numPr>
          <w:ilvl w:val="0"/>
          <w:numId w:val="7"/>
        </w:numPr>
      </w:pPr>
      <w:r>
        <w:t>andere Nutzer der Freundesliste hinzuzufügen</w:t>
      </w:r>
    </w:p>
    <w:p w14:paraId="0C4FF422" w14:textId="4CD36A0F" w:rsidR="009B0ED9" w:rsidRDefault="009B0ED9" w:rsidP="009B0ED9">
      <w:pPr>
        <w:pStyle w:val="Listenabsatz"/>
        <w:numPr>
          <w:ilvl w:val="0"/>
          <w:numId w:val="7"/>
        </w:numPr>
      </w:pPr>
      <w:r>
        <w:t>andere Nutzer von der Freundesliste zu entfernen</w:t>
      </w:r>
    </w:p>
    <w:p w14:paraId="6598966B" w14:textId="3B929014" w:rsidR="009B0ED9" w:rsidRDefault="009B0ED9" w:rsidP="009B0ED9">
      <w:pPr>
        <w:pStyle w:val="Listenabsatz"/>
        <w:numPr>
          <w:ilvl w:val="0"/>
          <w:numId w:val="7"/>
        </w:numPr>
      </w:pPr>
      <w:r>
        <w:t>die eigenen Daten einzusehen</w:t>
      </w:r>
    </w:p>
    <w:p w14:paraId="00AE2C2E" w14:textId="4309EFF2" w:rsidR="009B0ED9" w:rsidRDefault="009B0ED9" w:rsidP="009B0ED9">
      <w:pPr>
        <w:pStyle w:val="Listenabsatz"/>
        <w:numPr>
          <w:ilvl w:val="0"/>
          <w:numId w:val="7"/>
        </w:numPr>
      </w:pPr>
      <w:r>
        <w:t>die eigenen Daten zu ändern</w:t>
      </w:r>
    </w:p>
    <w:p w14:paraId="6F46FE03" w14:textId="63466299" w:rsidR="009B0ED9" w:rsidRDefault="009B0ED9" w:rsidP="009B0ED9">
      <w:pPr>
        <w:pStyle w:val="Listenabsatz"/>
        <w:numPr>
          <w:ilvl w:val="0"/>
          <w:numId w:val="7"/>
        </w:numPr>
      </w:pPr>
      <w:r>
        <w:t>sich am System zu registrieren</w:t>
      </w:r>
    </w:p>
    <w:p w14:paraId="1E4161DF" w14:textId="4EF8AC97" w:rsidR="009B0ED9" w:rsidRDefault="009B0ED9" w:rsidP="009B0ED9"/>
    <w:p w14:paraId="3501F6B2" w14:textId="0C5D5477" w:rsidR="009B0ED9" w:rsidRDefault="009B0ED9" w:rsidP="009B0ED9">
      <w:r>
        <w:t>Das System muss den Moderatoren die Möglichkeit bieten:</w:t>
      </w:r>
    </w:p>
    <w:p w14:paraId="737DFE04" w14:textId="644F0D6D" w:rsidR="009B0ED9" w:rsidRDefault="009B0ED9" w:rsidP="009B0ED9">
      <w:pPr>
        <w:pStyle w:val="Listenabsatz"/>
        <w:numPr>
          <w:ilvl w:val="0"/>
          <w:numId w:val="7"/>
        </w:numPr>
      </w:pPr>
      <w:r>
        <w:t>Nutzer-Accounts zu deaktivieren</w:t>
      </w:r>
    </w:p>
    <w:p w14:paraId="47C30C7A" w14:textId="4F88DEF1" w:rsidR="009B0ED9" w:rsidRDefault="009B0ED9" w:rsidP="009B0ED9">
      <w:pPr>
        <w:pStyle w:val="Listenabsatz"/>
        <w:numPr>
          <w:ilvl w:val="0"/>
          <w:numId w:val="7"/>
        </w:numPr>
      </w:pPr>
      <w:r>
        <w:t>Nutzer-Accounts zu reaktivieren</w:t>
      </w:r>
    </w:p>
    <w:p w14:paraId="50DDA87B" w14:textId="0FF04DA2" w:rsidR="009B0ED9" w:rsidRDefault="009B0ED9" w:rsidP="009B0ED9">
      <w:pPr>
        <w:pStyle w:val="Listenabsatz"/>
        <w:numPr>
          <w:ilvl w:val="0"/>
          <w:numId w:val="7"/>
        </w:numPr>
      </w:pPr>
      <w:r>
        <w:t>das Passwort von Benutzern zurückzusetzen</w:t>
      </w:r>
    </w:p>
    <w:p w14:paraId="10DF0ADC" w14:textId="0BBDD942" w:rsidR="009B0ED9" w:rsidRDefault="009B0ED9" w:rsidP="009B0ED9">
      <w:pPr>
        <w:pStyle w:val="Listenabsatz"/>
        <w:numPr>
          <w:ilvl w:val="0"/>
          <w:numId w:val="7"/>
        </w:numPr>
      </w:pPr>
      <w:r>
        <w:t>Benutzern Moderator-Rechte zu geben</w:t>
      </w:r>
    </w:p>
    <w:p w14:paraId="7C4A3EB4" w14:textId="047FE0D9" w:rsidR="009B0ED9" w:rsidRDefault="009B0ED9" w:rsidP="009B0ED9"/>
    <w:p w14:paraId="38E1A1D3" w14:textId="77777777" w:rsidR="009B0ED9" w:rsidRPr="009B0ED9" w:rsidRDefault="009B0ED9" w:rsidP="009B0ED9"/>
    <w:p w14:paraId="493D4542" w14:textId="7C9CCFCE" w:rsidR="00222775" w:rsidRDefault="00222775" w:rsidP="00222775">
      <w:pPr>
        <w:pStyle w:val="berschrift3"/>
      </w:pPr>
      <w:bookmarkStart w:id="5" w:name="_Toc55985391"/>
      <w:r>
        <w:t>Wunsch Kriterien</w:t>
      </w:r>
      <w:bookmarkEnd w:id="5"/>
    </w:p>
    <w:p w14:paraId="26DD150A" w14:textId="311EF897" w:rsidR="00AE6E29" w:rsidRDefault="00AE6E29" w:rsidP="00AE6E29"/>
    <w:p w14:paraId="0C33904D" w14:textId="340A00FE" w:rsidR="00AE6E29" w:rsidRDefault="00AE6E29" w:rsidP="00AE6E29">
      <w:r>
        <w:t>Es ist wünschenswert das System zu einem späteren Zeitpunkt ggf. zu erweitern. Das System könnte um einige folgende Kriterien erweitert werden:</w:t>
      </w:r>
    </w:p>
    <w:p w14:paraId="7ED4DD12" w14:textId="56BF587D" w:rsidR="00AE6E29" w:rsidRDefault="00AE6E29" w:rsidP="00AE6E29">
      <w:pPr>
        <w:pStyle w:val="Listenabsatz"/>
        <w:numPr>
          <w:ilvl w:val="0"/>
          <w:numId w:val="7"/>
        </w:numPr>
      </w:pPr>
      <w:r>
        <w:t xml:space="preserve">Anzeigen von empfohlenen Medien auf Basis der bereits </w:t>
      </w:r>
      <w:r w:rsidR="00AE69C8">
        <w:t>genutzten / bewerteten Medien</w:t>
      </w:r>
    </w:p>
    <w:p w14:paraId="05B288C2" w14:textId="55F792A9" w:rsidR="00AE69C8" w:rsidRDefault="00AE69C8" w:rsidP="00AE6E29">
      <w:pPr>
        <w:pStyle w:val="Listenabsatz"/>
        <w:numPr>
          <w:ilvl w:val="0"/>
          <w:numId w:val="7"/>
        </w:numPr>
      </w:pPr>
      <w:r>
        <w:t>gezieltes Ausblenden von Medien, die man nicht sehen möchte (z. B.: Anhand des Genres)</w:t>
      </w:r>
    </w:p>
    <w:p w14:paraId="15C2318B" w14:textId="43B39C70" w:rsidR="00AE69C8" w:rsidRDefault="00AE69C8" w:rsidP="00AE6E29">
      <w:pPr>
        <w:pStyle w:val="Listenabsatz"/>
        <w:numPr>
          <w:ilvl w:val="0"/>
          <w:numId w:val="7"/>
        </w:numPr>
      </w:pPr>
      <w:r>
        <w:t>Private Nachrichten an andere Nutzer senden</w:t>
      </w:r>
    </w:p>
    <w:p w14:paraId="5C853BF1" w14:textId="195E716A" w:rsidR="00AE69C8" w:rsidRDefault="00AE69C8" w:rsidP="00AE6E29">
      <w:pPr>
        <w:pStyle w:val="Listenabsatz"/>
        <w:numPr>
          <w:ilvl w:val="0"/>
          <w:numId w:val="7"/>
        </w:numPr>
      </w:pPr>
      <w:r>
        <w:t>Medien abonnieren, um bei Aktualisierungen / Neuerscheinungen benachrichtigt zu werden</w:t>
      </w:r>
    </w:p>
    <w:p w14:paraId="6199C435" w14:textId="77777777" w:rsidR="00AE6E29" w:rsidRPr="00AE6E29" w:rsidRDefault="00AE6E29" w:rsidP="00AE6E29"/>
    <w:p w14:paraId="4E96D855" w14:textId="0A7CD636" w:rsidR="00222775" w:rsidRDefault="00222775" w:rsidP="00222775">
      <w:pPr>
        <w:pStyle w:val="berschrift3"/>
      </w:pPr>
      <w:bookmarkStart w:id="6" w:name="_Toc55985392"/>
      <w:r>
        <w:t>Abgrenzungs-Kriterien</w:t>
      </w:r>
      <w:bookmarkEnd w:id="6"/>
    </w:p>
    <w:p w14:paraId="72328438" w14:textId="170757CD" w:rsidR="00AE6E29" w:rsidRDefault="00AE6E29" w:rsidP="00AE6E29"/>
    <w:p w14:paraId="0FC005E7" w14:textId="24C98D30" w:rsidR="00AE6E29" w:rsidRDefault="00AE6E29" w:rsidP="00AE6E29">
      <w:r>
        <w:t>Nicht realisiert werden, sollen:</w:t>
      </w:r>
    </w:p>
    <w:p w14:paraId="633A37D6" w14:textId="0165D284" w:rsidR="00AE6E29" w:rsidRDefault="00AE6E29" w:rsidP="00AE6E29">
      <w:pPr>
        <w:pStyle w:val="Listenabsatz"/>
        <w:numPr>
          <w:ilvl w:val="0"/>
          <w:numId w:val="7"/>
        </w:numPr>
      </w:pPr>
      <w:r>
        <w:t>Möglichkeit zur Wiedergabe der Medien auf der Seite</w:t>
      </w:r>
    </w:p>
    <w:p w14:paraId="3A49BE89" w14:textId="3347E13B" w:rsidR="00AE6E29" w:rsidRDefault="00AE6E29" w:rsidP="00AE6E29">
      <w:pPr>
        <w:pStyle w:val="Listenabsatz"/>
        <w:numPr>
          <w:ilvl w:val="0"/>
          <w:numId w:val="7"/>
        </w:numPr>
      </w:pPr>
      <w:r>
        <w:t>Ermitteln von Bewertungen für Medien auf anderen Seiten</w:t>
      </w:r>
    </w:p>
    <w:p w14:paraId="679874B7" w14:textId="73A8A786" w:rsidR="00AE6E29" w:rsidRDefault="00AE6E29" w:rsidP="00AE6E29">
      <w:pPr>
        <w:pStyle w:val="Listenabsatz"/>
        <w:numPr>
          <w:ilvl w:val="0"/>
          <w:numId w:val="7"/>
        </w:numPr>
      </w:pPr>
      <w:r>
        <w:t>Trennung von Benutzerbewertungen und Journalistischen Rezensionen</w:t>
      </w:r>
    </w:p>
    <w:p w14:paraId="282FA6DC" w14:textId="13670979" w:rsidR="00AE69C8" w:rsidRDefault="00AE69C8" w:rsidP="00AE69C8"/>
    <w:p w14:paraId="023284CB" w14:textId="51326B6C" w:rsidR="00AE69C8" w:rsidRDefault="00AE69C8">
      <w:pPr>
        <w:jc w:val="left"/>
      </w:pPr>
      <w:r>
        <w:br w:type="page"/>
      </w:r>
    </w:p>
    <w:p w14:paraId="0BF6092D" w14:textId="5731BC88" w:rsidR="00222775" w:rsidRDefault="00222775" w:rsidP="00222775">
      <w:pPr>
        <w:pStyle w:val="berschrift2"/>
      </w:pPr>
      <w:bookmarkStart w:id="7" w:name="_Toc55985393"/>
      <w:r>
        <w:lastRenderedPageBreak/>
        <w:t>Lieferumfang und Abnahmekriterien</w:t>
      </w:r>
      <w:bookmarkEnd w:id="7"/>
    </w:p>
    <w:p w14:paraId="78CAC415" w14:textId="145B7D7F" w:rsidR="00222775" w:rsidRDefault="00222775" w:rsidP="00222775">
      <w:pPr>
        <w:pStyle w:val="berschrift3"/>
      </w:pPr>
      <w:bookmarkStart w:id="8" w:name="_Toc55985394"/>
      <w:r>
        <w:t>Zu liefernde Anwendungsfälle</w:t>
      </w:r>
      <w:bookmarkEnd w:id="8"/>
    </w:p>
    <w:p w14:paraId="14EA36F9" w14:textId="784BAD05" w:rsidR="00AE69C8" w:rsidRDefault="00AE69C8" w:rsidP="00AE69C8"/>
    <w:p w14:paraId="0A398C5C" w14:textId="6A43D903" w:rsidR="00AE69C8" w:rsidRDefault="00AE69C8" w:rsidP="00AE69C8">
      <w:r>
        <w:t>In der ersten Ausbaustufe soll lediglich das Grundsystem geplant, konzipiert und umgesetzt werden.</w:t>
      </w:r>
    </w:p>
    <w:p w14:paraId="47E92A3F" w14:textId="632A5170" w:rsidR="00AE69C8" w:rsidRDefault="00AE69C8" w:rsidP="00AE69C8">
      <w:r>
        <w:t>Abnahmekriterien sind erfolgreich durchgeführte Einzeltests.</w:t>
      </w:r>
    </w:p>
    <w:p w14:paraId="6775B1D3" w14:textId="77777777" w:rsidR="00AE69C8" w:rsidRPr="00AE69C8" w:rsidRDefault="00AE69C8" w:rsidP="00AE69C8"/>
    <w:p w14:paraId="15D15770" w14:textId="77777777" w:rsidR="00222775" w:rsidRDefault="00222775" w:rsidP="00222775">
      <w:pPr>
        <w:pStyle w:val="berschrift3"/>
      </w:pPr>
      <w:bookmarkStart w:id="9" w:name="_Toc55985395"/>
      <w:r>
        <w:t>Zu liefernde Datenstrukturen</w:t>
      </w:r>
      <w:bookmarkEnd w:id="9"/>
    </w:p>
    <w:p w14:paraId="1B141644" w14:textId="77777777" w:rsidR="00222775" w:rsidRDefault="00222775" w:rsidP="00222775">
      <w:pPr>
        <w:pStyle w:val="berschrift3"/>
      </w:pPr>
      <w:bookmarkStart w:id="10" w:name="_Toc55985396"/>
      <w:r>
        <w:t>Zu liefernde Programmeinheiten</w:t>
      </w:r>
      <w:bookmarkEnd w:id="10"/>
    </w:p>
    <w:p w14:paraId="6CA6F97B" w14:textId="77777777" w:rsidR="00222775" w:rsidRDefault="00222775" w:rsidP="00222775">
      <w:pPr>
        <w:pStyle w:val="berschrift1"/>
      </w:pPr>
      <w:bookmarkStart w:id="11" w:name="_Toc55985397"/>
      <w:r>
        <w:t>Geplanter Produkteinsatz</w:t>
      </w:r>
      <w:bookmarkEnd w:id="11"/>
    </w:p>
    <w:p w14:paraId="5CBDC829" w14:textId="77777777" w:rsidR="00222775" w:rsidRDefault="00222775" w:rsidP="00222775">
      <w:pPr>
        <w:pStyle w:val="berschrift1"/>
      </w:pPr>
      <w:bookmarkStart w:id="12" w:name="_Toc55985398"/>
      <w:r>
        <w:t>Funktionale Anforderungen</w:t>
      </w:r>
      <w:bookmarkEnd w:id="12"/>
    </w:p>
    <w:p w14:paraId="77B4BD0F" w14:textId="77777777" w:rsidR="00222775" w:rsidRDefault="00222775" w:rsidP="00222775">
      <w:pPr>
        <w:pStyle w:val="berschrift1"/>
      </w:pPr>
      <w:bookmarkStart w:id="13" w:name="_Toc55985399"/>
      <w:r>
        <w:t>Nicht Funktionale Anforderungen</w:t>
      </w:r>
      <w:bookmarkEnd w:id="13"/>
    </w:p>
    <w:p w14:paraId="6BC5E56D" w14:textId="77777777" w:rsidR="00222775" w:rsidRDefault="00222775" w:rsidP="00222775">
      <w:pPr>
        <w:pStyle w:val="berschrift1"/>
      </w:pPr>
      <w:bookmarkStart w:id="14" w:name="_Toc55985400"/>
      <w:r>
        <w:t>Grobentwurf</w:t>
      </w:r>
      <w:bookmarkEnd w:id="14"/>
    </w:p>
    <w:p w14:paraId="21FF85E7" w14:textId="77777777" w:rsidR="00222775" w:rsidRDefault="00222775" w:rsidP="00222775">
      <w:pPr>
        <w:pStyle w:val="berschrift1"/>
      </w:pPr>
      <w:bookmarkStart w:id="15" w:name="_Toc55985401"/>
      <w:r>
        <w:t>Feinentwurf</w:t>
      </w:r>
      <w:bookmarkEnd w:id="15"/>
    </w:p>
    <w:p w14:paraId="62C0B9C5" w14:textId="77777777" w:rsidR="00222775" w:rsidRDefault="00222775" w:rsidP="00222775">
      <w:pPr>
        <w:pStyle w:val="berschrift2"/>
      </w:pPr>
      <w:bookmarkStart w:id="16" w:name="_Toc55985402"/>
      <w:r>
        <w:t>Komponenten</w:t>
      </w:r>
      <w:bookmarkEnd w:id="16"/>
    </w:p>
    <w:p w14:paraId="16A3A604" w14:textId="77777777" w:rsidR="00222775" w:rsidRDefault="00222775" w:rsidP="00222775">
      <w:pPr>
        <w:pStyle w:val="berschrift2"/>
      </w:pPr>
      <w:bookmarkStart w:id="17" w:name="_Toc55985403"/>
      <w:r>
        <w:t>Datenstrukturen</w:t>
      </w:r>
      <w:bookmarkEnd w:id="17"/>
    </w:p>
    <w:p w14:paraId="1F24AD10" w14:textId="77777777" w:rsidR="00222775" w:rsidRPr="00222775" w:rsidRDefault="00222775" w:rsidP="00222775">
      <w:pPr>
        <w:pStyle w:val="berschrift3"/>
      </w:pPr>
      <w:bookmarkStart w:id="18" w:name="_Toc55985404"/>
      <w:r>
        <w:t>Teilbereiche</w:t>
      </w:r>
      <w:bookmarkEnd w:id="18"/>
    </w:p>
    <w:p w14:paraId="5D100ED6" w14:textId="77777777" w:rsidR="00222775" w:rsidRDefault="00222775" w:rsidP="00222775">
      <w:pPr>
        <w:pStyle w:val="berschrift3"/>
      </w:pPr>
      <w:bookmarkStart w:id="19" w:name="_Toc55985405"/>
      <w:r>
        <w:t>ER-Diagramm</w:t>
      </w:r>
      <w:bookmarkEnd w:id="19"/>
    </w:p>
    <w:p w14:paraId="4C160148" w14:textId="77777777" w:rsidR="00222775" w:rsidRDefault="00222775" w:rsidP="00222775">
      <w:pPr>
        <w:pStyle w:val="berschrift3"/>
      </w:pPr>
      <w:bookmarkStart w:id="20" w:name="_Toc55985406"/>
      <w:r>
        <w:t>Tabellenentwurf</w:t>
      </w:r>
      <w:bookmarkEnd w:id="20"/>
    </w:p>
    <w:p w14:paraId="033C0352" w14:textId="77777777" w:rsidR="00222775" w:rsidRDefault="00222775" w:rsidP="00222775">
      <w:pPr>
        <w:pStyle w:val="berschrift2"/>
      </w:pPr>
      <w:bookmarkStart w:id="21" w:name="_Toc55985407"/>
      <w:r>
        <w:t>Programmeinheiten</w:t>
      </w:r>
      <w:bookmarkEnd w:id="21"/>
    </w:p>
    <w:p w14:paraId="3058244D" w14:textId="77777777" w:rsidR="00222775" w:rsidRDefault="00222775" w:rsidP="00222775">
      <w:pPr>
        <w:pStyle w:val="berschrift2"/>
      </w:pPr>
      <w:bookmarkStart w:id="22" w:name="_Toc55985408"/>
      <w:r>
        <w:t>Testszenarien</w:t>
      </w:r>
      <w:bookmarkEnd w:id="22"/>
    </w:p>
    <w:p w14:paraId="40756AB4" w14:textId="77777777" w:rsidR="00222775" w:rsidRDefault="00222775" w:rsidP="00222775">
      <w:pPr>
        <w:pStyle w:val="berschrift1"/>
      </w:pPr>
      <w:bookmarkStart w:id="23" w:name="_Toc55985409"/>
      <w:r>
        <w:t>Erste Überlegungen zur Benutzeroberfläche</w:t>
      </w:r>
      <w:bookmarkEnd w:id="23"/>
    </w:p>
    <w:p w14:paraId="738B45DE" w14:textId="77777777" w:rsidR="00222775" w:rsidRDefault="00222775" w:rsidP="00B06FF0">
      <w:pPr>
        <w:pStyle w:val="Anhangsverzeichnis-berschrift"/>
        <w:numPr>
          <w:ilvl w:val="0"/>
          <w:numId w:val="0"/>
        </w:numPr>
        <w:ind w:left="1701"/>
      </w:pPr>
      <w:r>
        <w:br w:type="page"/>
      </w:r>
    </w:p>
    <w:p w14:paraId="4104449E" w14:textId="77777777" w:rsidR="00B06FF0" w:rsidRPr="00B06FF0" w:rsidRDefault="00B06FF0" w:rsidP="00B06FF0">
      <w:pPr>
        <w:pStyle w:val="Anhangsverzeichnis-berschrift"/>
      </w:pPr>
      <w:bookmarkStart w:id="24" w:name="_Toc55985410"/>
      <w:r>
        <w:lastRenderedPageBreak/>
        <w:t>Zeitplanung</w:t>
      </w:r>
      <w:bookmarkEnd w:id="24"/>
    </w:p>
    <w:p w14:paraId="5BC93BB0" w14:textId="77777777" w:rsidR="00B06FF0" w:rsidRPr="00B06FF0" w:rsidRDefault="00B06FF0" w:rsidP="00B06FF0">
      <w:pPr>
        <w:pStyle w:val="Anhangsverzeichnis-berschrift"/>
      </w:pPr>
    </w:p>
    <w:sectPr w:rsidR="00B06FF0" w:rsidRPr="00B06FF0" w:rsidSect="00222775">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F1EA1" w14:textId="77777777" w:rsidR="0014741F" w:rsidRDefault="0014741F" w:rsidP="003F4E36">
      <w:pPr>
        <w:spacing w:line="240" w:lineRule="auto"/>
      </w:pPr>
      <w:r>
        <w:separator/>
      </w:r>
    </w:p>
  </w:endnote>
  <w:endnote w:type="continuationSeparator" w:id="0">
    <w:p w14:paraId="43F2F3A4" w14:textId="77777777" w:rsidR="0014741F" w:rsidRDefault="0014741F" w:rsidP="003F4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9F5E6" w14:textId="77777777" w:rsidR="00222775" w:rsidRDefault="00222775">
    <w:pPr>
      <w:pStyle w:val="Fuzeile"/>
      <w:jc w:val="right"/>
    </w:pPr>
    <w:r>
      <w:t xml:space="preserve">Seite </w:t>
    </w:r>
    <w:sdt>
      <w:sdtPr>
        <w:id w:val="-198938380"/>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5A1B5F48" w14:textId="77777777" w:rsidR="00222775" w:rsidRDefault="002227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9A01C" w14:textId="77777777" w:rsidR="0014741F" w:rsidRDefault="0014741F" w:rsidP="003F4E36">
      <w:pPr>
        <w:spacing w:line="240" w:lineRule="auto"/>
      </w:pPr>
      <w:r>
        <w:separator/>
      </w:r>
    </w:p>
  </w:footnote>
  <w:footnote w:type="continuationSeparator" w:id="0">
    <w:p w14:paraId="1953CBA1" w14:textId="77777777" w:rsidR="0014741F" w:rsidRDefault="0014741F" w:rsidP="003F4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76A87" w14:textId="43D19189" w:rsidR="003F4E36" w:rsidRDefault="00010C48" w:rsidP="003F4E36">
    <w:pPr>
      <w:pStyle w:val="Text-Kopfzeile"/>
    </w:pPr>
    <w:r>
      <w:t>Java 01 - RateYourStuff</w:t>
    </w:r>
  </w:p>
  <w:p w14:paraId="3B3EC2F1" w14:textId="3B5E0F2C" w:rsidR="003F4E36" w:rsidRDefault="00010C48" w:rsidP="003F4E36">
    <w:pPr>
      <w:pStyle w:val="Text-Kopfzeile"/>
    </w:pPr>
    <w:r>
      <w:t>Gruppe 404 Not Found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129C"/>
    <w:multiLevelType w:val="hybridMultilevel"/>
    <w:tmpl w:val="9002205E"/>
    <w:lvl w:ilvl="0" w:tplc="91C236F4">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7B1C88"/>
    <w:multiLevelType w:val="hybridMultilevel"/>
    <w:tmpl w:val="A6EC23BA"/>
    <w:lvl w:ilvl="0" w:tplc="27F688D8">
      <w:start w:val="1"/>
      <w:numFmt w:val="upperRoman"/>
      <w:pStyle w:val="Anhangsverzeichnis-berschrift"/>
      <w:lvlText w:val="Anhang %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A11F5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9E810F6"/>
    <w:multiLevelType w:val="hybridMultilevel"/>
    <w:tmpl w:val="1DCEC648"/>
    <w:lvl w:ilvl="0" w:tplc="35601B4C">
      <w:numFmt w:val="bullet"/>
      <w:lvlText w:val="-"/>
      <w:lvlJc w:val="left"/>
      <w:pPr>
        <w:ind w:left="720" w:hanging="360"/>
      </w:pPr>
      <w:rPr>
        <w:rFonts w:ascii="Calibri" w:eastAsiaTheme="minorHAnsi" w:hAnsi="Calibri" w:cs="Calibri" w:hint="default"/>
      </w:rPr>
    </w:lvl>
    <w:lvl w:ilvl="1" w:tplc="76A867AA" w:tentative="1">
      <w:start w:val="1"/>
      <w:numFmt w:val="bullet"/>
      <w:lvlText w:val="o"/>
      <w:lvlJc w:val="left"/>
      <w:pPr>
        <w:ind w:left="1440" w:hanging="360"/>
      </w:pPr>
      <w:rPr>
        <w:rFonts w:ascii="Courier New" w:hAnsi="Courier New" w:cs="Courier New" w:hint="default"/>
      </w:rPr>
    </w:lvl>
    <w:lvl w:ilvl="2" w:tplc="520C06F4" w:tentative="1">
      <w:start w:val="1"/>
      <w:numFmt w:val="bullet"/>
      <w:lvlText w:val=""/>
      <w:lvlJc w:val="left"/>
      <w:pPr>
        <w:ind w:left="2160" w:hanging="360"/>
      </w:pPr>
      <w:rPr>
        <w:rFonts w:ascii="Wingdings" w:hAnsi="Wingdings" w:hint="default"/>
      </w:rPr>
    </w:lvl>
    <w:lvl w:ilvl="3" w:tplc="1A6AD66E" w:tentative="1">
      <w:start w:val="1"/>
      <w:numFmt w:val="bullet"/>
      <w:lvlText w:val=""/>
      <w:lvlJc w:val="left"/>
      <w:pPr>
        <w:ind w:left="2880" w:hanging="360"/>
      </w:pPr>
      <w:rPr>
        <w:rFonts w:ascii="Symbol" w:hAnsi="Symbol" w:hint="default"/>
      </w:rPr>
    </w:lvl>
    <w:lvl w:ilvl="4" w:tplc="E5A47BD0" w:tentative="1">
      <w:start w:val="1"/>
      <w:numFmt w:val="bullet"/>
      <w:lvlText w:val="o"/>
      <w:lvlJc w:val="left"/>
      <w:pPr>
        <w:ind w:left="3600" w:hanging="360"/>
      </w:pPr>
      <w:rPr>
        <w:rFonts w:ascii="Courier New" w:hAnsi="Courier New" w:cs="Courier New" w:hint="default"/>
      </w:rPr>
    </w:lvl>
    <w:lvl w:ilvl="5" w:tplc="3F0046AE" w:tentative="1">
      <w:start w:val="1"/>
      <w:numFmt w:val="bullet"/>
      <w:lvlText w:val=""/>
      <w:lvlJc w:val="left"/>
      <w:pPr>
        <w:ind w:left="4320" w:hanging="360"/>
      </w:pPr>
      <w:rPr>
        <w:rFonts w:ascii="Wingdings" w:hAnsi="Wingdings" w:hint="default"/>
      </w:rPr>
    </w:lvl>
    <w:lvl w:ilvl="6" w:tplc="1416D4FC" w:tentative="1">
      <w:start w:val="1"/>
      <w:numFmt w:val="bullet"/>
      <w:lvlText w:val=""/>
      <w:lvlJc w:val="left"/>
      <w:pPr>
        <w:ind w:left="5040" w:hanging="360"/>
      </w:pPr>
      <w:rPr>
        <w:rFonts w:ascii="Symbol" w:hAnsi="Symbol" w:hint="default"/>
      </w:rPr>
    </w:lvl>
    <w:lvl w:ilvl="7" w:tplc="63F292BC" w:tentative="1">
      <w:start w:val="1"/>
      <w:numFmt w:val="bullet"/>
      <w:lvlText w:val="o"/>
      <w:lvlJc w:val="left"/>
      <w:pPr>
        <w:ind w:left="5760" w:hanging="360"/>
      </w:pPr>
      <w:rPr>
        <w:rFonts w:ascii="Courier New" w:hAnsi="Courier New" w:cs="Courier New" w:hint="default"/>
      </w:rPr>
    </w:lvl>
    <w:lvl w:ilvl="8" w:tplc="9FEC8B3A" w:tentative="1">
      <w:start w:val="1"/>
      <w:numFmt w:val="bullet"/>
      <w:lvlText w:val=""/>
      <w:lvlJc w:val="left"/>
      <w:pPr>
        <w:ind w:left="6480" w:hanging="360"/>
      </w:pPr>
      <w:rPr>
        <w:rFonts w:ascii="Wingdings" w:hAnsi="Wingdings" w:hint="default"/>
      </w:rPr>
    </w:lvl>
  </w:abstractNum>
  <w:abstractNum w:abstractNumId="4" w15:restartNumberingAfterBreak="0">
    <w:nsid w:val="4B8273B1"/>
    <w:multiLevelType w:val="multilevel"/>
    <w:tmpl w:val="0407001D"/>
    <w:styleLink w:val="Formatvorlage1"/>
    <w:lvl w:ilvl="0">
      <w:start w:val="1"/>
      <w:numFmt w:val="upperRoman"/>
      <w:lvlText w:val="%1)"/>
      <w:lvlJc w:val="left"/>
      <w:pPr>
        <w:ind w:left="360" w:hanging="360"/>
      </w:pPr>
      <w:rPr>
        <w:rFonts w:asciiTheme="majorHAnsi" w:hAnsiTheme="majorHAnsi"/>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D94C94"/>
    <w:multiLevelType w:val="singleLevel"/>
    <w:tmpl w:val="04070013"/>
    <w:lvl w:ilvl="0">
      <w:start w:val="1"/>
      <w:numFmt w:val="upperRoman"/>
      <w:lvlText w:val="%1."/>
      <w:lvlJc w:val="right"/>
      <w:pPr>
        <w:ind w:left="360" w:hanging="360"/>
      </w:pPr>
      <w:rPr>
        <w:sz w:val="32"/>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48"/>
    <w:rsid w:val="00010C48"/>
    <w:rsid w:val="000266B8"/>
    <w:rsid w:val="0014741F"/>
    <w:rsid w:val="00222775"/>
    <w:rsid w:val="003E23DE"/>
    <w:rsid w:val="003F4E36"/>
    <w:rsid w:val="00882CED"/>
    <w:rsid w:val="008A569B"/>
    <w:rsid w:val="009B0ED9"/>
    <w:rsid w:val="00AE69C8"/>
    <w:rsid w:val="00AE6E29"/>
    <w:rsid w:val="00AF1610"/>
    <w:rsid w:val="00B06FF0"/>
    <w:rsid w:val="00C2706C"/>
    <w:rsid w:val="00C91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E9A0"/>
  <w15:chartTrackingRefBased/>
  <w15:docId w15:val="{0D72593C-46A6-40A5-91D3-66DD6EE7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CED"/>
    <w:pPr>
      <w:jc w:val="both"/>
    </w:pPr>
  </w:style>
  <w:style w:type="paragraph" w:styleId="berschrift1">
    <w:name w:val="heading 1"/>
    <w:basedOn w:val="Standard"/>
    <w:next w:val="Standard"/>
    <w:link w:val="berschrift1Zchn"/>
    <w:uiPriority w:val="9"/>
    <w:qFormat/>
    <w:rsid w:val="00010C48"/>
    <w:pPr>
      <w:keepNext/>
      <w:numPr>
        <w:numId w:val="2"/>
      </w:numPr>
      <w:spacing w:before="240"/>
      <w:ind w:left="431" w:hanging="431"/>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22775"/>
    <w:pPr>
      <w:keepNext/>
      <w:keepLines/>
      <w:numPr>
        <w:ilvl w:val="1"/>
        <w:numId w:val="2"/>
      </w:numPr>
      <w:spacing w:before="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222775"/>
    <w:pPr>
      <w:keepNext/>
      <w:keepLines/>
      <w:numPr>
        <w:ilvl w:val="2"/>
        <w:numId w:val="2"/>
      </w:numPr>
      <w:spacing w:before="4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22277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775"/>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775"/>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77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77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77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0C48"/>
    <w:rPr>
      <w:rFonts w:asciiTheme="majorHAnsi" w:eastAsiaTheme="majorEastAsia" w:hAnsiTheme="majorHAnsi" w:cstheme="majorBidi"/>
      <w:sz w:val="32"/>
      <w:szCs w:val="32"/>
    </w:rPr>
  </w:style>
  <w:style w:type="paragraph" w:styleId="Kopfzeile">
    <w:name w:val="header"/>
    <w:basedOn w:val="Standard"/>
    <w:link w:val="KopfzeileZchn"/>
    <w:uiPriority w:val="99"/>
    <w:unhideWhenUsed/>
    <w:rsid w:val="003F4E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F4E36"/>
  </w:style>
  <w:style w:type="paragraph" w:styleId="Fuzeile">
    <w:name w:val="footer"/>
    <w:basedOn w:val="Standard"/>
    <w:link w:val="FuzeileZchn"/>
    <w:uiPriority w:val="99"/>
    <w:unhideWhenUsed/>
    <w:rsid w:val="003F4E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F4E36"/>
  </w:style>
  <w:style w:type="paragraph" w:customStyle="1" w:styleId="Text-Kopfzeile">
    <w:name w:val="Text - Kopfzeile"/>
    <w:basedOn w:val="Kopfzeile"/>
    <w:link w:val="Text-KopfzeileZchn"/>
    <w:qFormat/>
    <w:rsid w:val="003F4E36"/>
    <w:pPr>
      <w:jc w:val="right"/>
    </w:pPr>
    <w:rPr>
      <w:sz w:val="16"/>
    </w:rPr>
  </w:style>
  <w:style w:type="paragraph" w:styleId="Titel">
    <w:name w:val="Title"/>
    <w:basedOn w:val="Standard"/>
    <w:next w:val="Standard"/>
    <w:link w:val="TitelZchn"/>
    <w:uiPriority w:val="10"/>
    <w:qFormat/>
    <w:rsid w:val="003F4E36"/>
    <w:pPr>
      <w:spacing w:line="240" w:lineRule="auto"/>
      <w:contextualSpacing/>
    </w:pPr>
    <w:rPr>
      <w:rFonts w:asciiTheme="majorHAnsi" w:eastAsiaTheme="majorEastAsia" w:hAnsiTheme="majorHAnsi" w:cstheme="majorBidi"/>
      <w:spacing w:val="-10"/>
      <w:kern w:val="28"/>
      <w:sz w:val="56"/>
      <w:szCs w:val="56"/>
    </w:rPr>
  </w:style>
  <w:style w:type="character" w:customStyle="1" w:styleId="Text-KopfzeileZchn">
    <w:name w:val="Text - Kopfzeile Zchn"/>
    <w:basedOn w:val="KopfzeileZchn"/>
    <w:link w:val="Text-Kopfzeile"/>
    <w:rsid w:val="003F4E36"/>
    <w:rPr>
      <w:sz w:val="16"/>
    </w:rPr>
  </w:style>
  <w:style w:type="character" w:customStyle="1" w:styleId="TitelZchn">
    <w:name w:val="Titel Zchn"/>
    <w:basedOn w:val="Absatz-Standardschriftart"/>
    <w:link w:val="Titel"/>
    <w:uiPriority w:val="10"/>
    <w:rsid w:val="003F4E3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F4E36"/>
    <w:pPr>
      <w:ind w:left="720"/>
      <w:contextualSpacing/>
    </w:pPr>
  </w:style>
  <w:style w:type="table" w:styleId="Tabellenraster">
    <w:name w:val="Table Grid"/>
    <w:basedOn w:val="NormaleTabelle"/>
    <w:uiPriority w:val="39"/>
    <w:rsid w:val="003F4E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3F4E3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altsverzeichnisberschrift">
    <w:name w:val="TOC Heading"/>
    <w:basedOn w:val="berschrift1"/>
    <w:next w:val="Standard"/>
    <w:uiPriority w:val="39"/>
    <w:unhideWhenUsed/>
    <w:qFormat/>
    <w:rsid w:val="00222775"/>
    <w:pPr>
      <w:outlineLvl w:val="9"/>
    </w:pPr>
    <w:rPr>
      <w:color w:val="2F5496" w:themeColor="accent1" w:themeShade="BF"/>
      <w:lang w:eastAsia="de-DE"/>
    </w:rPr>
  </w:style>
  <w:style w:type="character" w:customStyle="1" w:styleId="berschrift2Zchn">
    <w:name w:val="Überschrift 2 Zchn"/>
    <w:basedOn w:val="Absatz-Standardschriftart"/>
    <w:link w:val="berschrift2"/>
    <w:uiPriority w:val="9"/>
    <w:rsid w:val="0022277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222775"/>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22277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2277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227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227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227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775"/>
    <w:rPr>
      <w:rFonts w:asciiTheme="majorHAnsi" w:eastAsiaTheme="majorEastAsia" w:hAnsiTheme="majorHAnsi" w:cstheme="majorBidi"/>
      <w:i/>
      <w:iCs/>
      <w:color w:val="272727" w:themeColor="text1" w:themeTint="D8"/>
      <w:sz w:val="21"/>
      <w:szCs w:val="21"/>
    </w:rPr>
  </w:style>
  <w:style w:type="paragraph" w:customStyle="1" w:styleId="Anhangsverzeichnis-berschrift">
    <w:name w:val="Anhangsverzeichnis - Überschrift"/>
    <w:basedOn w:val="berschrift1"/>
    <w:next w:val="berschrift1"/>
    <w:qFormat/>
    <w:rsid w:val="00B06FF0"/>
    <w:pPr>
      <w:numPr>
        <w:numId w:val="6"/>
      </w:numPr>
      <w:ind w:left="1701" w:hanging="357"/>
    </w:pPr>
  </w:style>
  <w:style w:type="numbering" w:customStyle="1" w:styleId="Formatvorlage1">
    <w:name w:val="Formatvorlage1"/>
    <w:uiPriority w:val="99"/>
    <w:rsid w:val="00222775"/>
    <w:pPr>
      <w:numPr>
        <w:numId w:val="4"/>
      </w:numPr>
    </w:pPr>
  </w:style>
  <w:style w:type="paragraph" w:styleId="Verzeichnis1">
    <w:name w:val="toc 1"/>
    <w:basedOn w:val="Standard"/>
    <w:next w:val="Standard"/>
    <w:autoRedefine/>
    <w:uiPriority w:val="39"/>
    <w:unhideWhenUsed/>
    <w:rsid w:val="00B06FF0"/>
    <w:pPr>
      <w:spacing w:after="100"/>
    </w:pPr>
  </w:style>
  <w:style w:type="paragraph" w:styleId="Verzeichnis2">
    <w:name w:val="toc 2"/>
    <w:basedOn w:val="Standard"/>
    <w:next w:val="Standard"/>
    <w:autoRedefine/>
    <w:uiPriority w:val="39"/>
    <w:unhideWhenUsed/>
    <w:rsid w:val="00B06FF0"/>
    <w:pPr>
      <w:spacing w:after="100"/>
      <w:ind w:left="220"/>
    </w:pPr>
  </w:style>
  <w:style w:type="paragraph" w:styleId="Verzeichnis3">
    <w:name w:val="toc 3"/>
    <w:basedOn w:val="Standard"/>
    <w:next w:val="Standard"/>
    <w:autoRedefine/>
    <w:uiPriority w:val="39"/>
    <w:unhideWhenUsed/>
    <w:rsid w:val="00B06FF0"/>
    <w:pPr>
      <w:spacing w:after="100"/>
      <w:ind w:left="440"/>
    </w:pPr>
  </w:style>
  <w:style w:type="character" w:styleId="Hyperlink">
    <w:name w:val="Hyperlink"/>
    <w:basedOn w:val="Absatz-Standardschriftart"/>
    <w:uiPriority w:val="99"/>
    <w:unhideWhenUsed/>
    <w:rsid w:val="00B06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project_doc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E22C-9980-48E3-8C32-A3EC34D56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project_documentation.dotx</Template>
  <TotalTime>0</TotalTime>
  <Pages>7</Pages>
  <Words>1081</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robin.beck</cp:lastModifiedBy>
  <cp:revision>3</cp:revision>
  <dcterms:created xsi:type="dcterms:W3CDTF">2020-12-07T15:16:00Z</dcterms:created>
  <dcterms:modified xsi:type="dcterms:W3CDTF">2020-12-07T16:07:00Z</dcterms:modified>
</cp:coreProperties>
</file>